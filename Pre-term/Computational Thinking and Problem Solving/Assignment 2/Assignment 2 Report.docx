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Default="00C6554A" w:rsidP="00354861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  <w:r w:rsidRPr="008B527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300156</wp:posOffset>
            </wp:positionV>
            <wp:extent cx="1800000" cy="1800000"/>
            <wp:effectExtent l="0" t="0" r="0" b="0"/>
            <wp:wrapTopAndBottom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905" w:rsidRDefault="00E86905" w:rsidP="00354861">
      <w:pPr>
        <w:pStyle w:val="Photo"/>
      </w:pPr>
    </w:p>
    <w:p w:rsidR="00E86905" w:rsidRPr="008B5277" w:rsidRDefault="00E86905" w:rsidP="00354861">
      <w:pPr>
        <w:pStyle w:val="Photo"/>
      </w:pPr>
    </w:p>
    <w:bookmarkEnd w:id="0"/>
    <w:bookmarkEnd w:id="1"/>
    <w:bookmarkEnd w:id="2"/>
    <w:bookmarkEnd w:id="3"/>
    <w:bookmarkEnd w:id="4"/>
    <w:p w:rsidR="00C6554A" w:rsidRPr="00715D6D" w:rsidRDefault="00B35868" w:rsidP="00354861">
      <w:pPr>
        <w:pStyle w:val="a5"/>
        <w:rPr>
          <w:rFonts w:ascii="Noto Sans CJK KR Bold" w:eastAsia="Noto Sans CJK KR Bold" w:hAnsi="Noto Sans CJK KR Bold"/>
        </w:rPr>
      </w:pPr>
      <w:r w:rsidRPr="00715D6D">
        <w:rPr>
          <w:rFonts w:ascii="Noto Sans CJK KR Bold" w:eastAsia="Noto Sans CJK KR Bold" w:hAnsi="Noto Sans CJK KR Bold" w:hint="eastAsia"/>
        </w:rPr>
        <w:t xml:space="preserve">과제 </w:t>
      </w:r>
      <w:r w:rsidR="00343FE7" w:rsidRPr="00715D6D">
        <w:rPr>
          <w:rFonts w:ascii="Noto Sans CJK KR Bold" w:eastAsia="Noto Sans CJK KR Bold" w:hAnsi="Noto Sans CJK KR Bold"/>
        </w:rPr>
        <w:t>2</w:t>
      </w:r>
    </w:p>
    <w:p w:rsidR="00C6554A" w:rsidRPr="00D5413C" w:rsidRDefault="00B35868" w:rsidP="00354861">
      <w:pPr>
        <w:pStyle w:val="a6"/>
      </w:pPr>
      <w:r>
        <w:t xml:space="preserve">Assignment </w:t>
      </w:r>
      <w:r w:rsidR="00343FE7">
        <w:t>2</w:t>
      </w:r>
    </w:p>
    <w:p w:rsidR="00B44BA8" w:rsidRDefault="00B44BA8" w:rsidP="00354861">
      <w:pPr>
        <w:pStyle w:val="ContactInfo"/>
        <w:spacing w:line="276" w:lineRule="auto"/>
      </w:pPr>
      <w:r w:rsidRPr="00715D6D">
        <w:rPr>
          <w:rFonts w:ascii="Noto Sans CJK KR Medium" w:eastAsia="Noto Sans CJK KR Medium" w:hAnsi="Noto Sans CJK KR Medium"/>
          <w:sz w:val="20"/>
        </w:rPr>
        <w:t>391040277</w:t>
      </w:r>
      <w:r>
        <w:rPr>
          <w:rFonts w:ascii="Noto Sans KR Regular" w:hAnsi="Noto Sans KR Regular"/>
          <w:sz w:val="20"/>
        </w:rPr>
        <w:t xml:space="preserve"> |</w:t>
      </w:r>
      <w:r>
        <w:t xml:space="preserve"> </w:t>
      </w:r>
      <w:r w:rsidR="00E00687">
        <w:t>Nathan Cho</w:t>
      </w:r>
      <w:r>
        <w:t xml:space="preserve"> |</w:t>
      </w:r>
      <w:r w:rsidR="00E00687">
        <w:t xml:space="preserve"> </w:t>
      </w:r>
      <w:r w:rsidR="00E00687" w:rsidRPr="00E00687">
        <w:rPr>
          <w:rFonts w:ascii="Noto Sans KR Regular" w:hAnsi="Noto Sans KR Regular" w:hint="eastAsia"/>
        </w:rPr>
        <w:t>조나단</w:t>
      </w:r>
    </w:p>
    <w:p w:rsidR="00C6554A" w:rsidRDefault="00E00687" w:rsidP="00354861">
      <w:pPr>
        <w:pStyle w:val="ContactInfo"/>
        <w:spacing w:line="276" w:lineRule="auto"/>
      </w:pPr>
      <w:r>
        <w:t>Computational Thinking and Problem Solving</w:t>
      </w:r>
      <w:r w:rsidR="00C6554A">
        <w:t xml:space="preserve"> |</w:t>
      </w:r>
      <w:r w:rsidR="00C6554A" w:rsidRPr="00D5413C">
        <w:t xml:space="preserve"> </w:t>
      </w:r>
      <w:r>
        <w:t>2019-</w:t>
      </w:r>
      <w:r w:rsidR="00CD6F64">
        <w:t>02-</w:t>
      </w:r>
      <w:r w:rsidR="00343FE7">
        <w:t>18</w:t>
      </w:r>
      <w:r w:rsidR="00C6554A">
        <w:br w:type="page"/>
      </w:r>
    </w:p>
    <w:p w:rsidR="008F1A56" w:rsidRDefault="00C37878" w:rsidP="00354861">
      <w:pPr>
        <w:pStyle w:val="1"/>
      </w:pPr>
      <w:r>
        <w:rPr>
          <w:rFonts w:hint="eastAsia"/>
        </w:rPr>
        <w:lastRenderedPageBreak/>
        <w:t xml:space="preserve">Problem 1. </w:t>
      </w:r>
      <w:r w:rsidR="00925A69">
        <w:rPr>
          <w:rFonts w:hint="eastAsia"/>
        </w:rPr>
        <w:t>자기소개서</w:t>
      </w:r>
      <w:r w:rsidR="00925A69">
        <w:rPr>
          <w:rFonts w:hint="eastAsia"/>
        </w:rPr>
        <w:t xml:space="preserve"> </w:t>
      </w:r>
      <w:r w:rsidR="00925A69">
        <w:rPr>
          <w:rFonts w:hint="eastAsia"/>
        </w:rPr>
        <w:t>이름</w:t>
      </w:r>
      <w:bookmarkStart w:id="5" w:name="_GoBack"/>
      <w:bookmarkEnd w:id="5"/>
      <w:r w:rsidR="00925A69">
        <w:rPr>
          <w:rFonts w:hint="eastAsia"/>
        </w:rPr>
        <w:t xml:space="preserve"> </w:t>
      </w:r>
      <w:r w:rsidR="00925A69">
        <w:rPr>
          <w:rFonts w:hint="eastAsia"/>
        </w:rPr>
        <w:t>추출</w:t>
      </w:r>
    </w:p>
    <w:p w:rsidR="00DE79E5" w:rsidRPr="00DE79E5" w:rsidRDefault="00DE79E5" w:rsidP="00354861">
      <w:pPr>
        <w:pStyle w:val="2"/>
      </w:pPr>
      <w:r>
        <w:rPr>
          <w:rFonts w:hint="eastAsia"/>
        </w:rPr>
        <w:t>소스</w:t>
      </w:r>
      <w:r w:rsidR="00354861"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problem 1: get the names from formatted sentences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343FE7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get_name</w:t>
      </w:r>
      <w:proofErr w:type="spellEnd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(sentence):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343FE7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words to replace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replace = [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</w:t>
      </w:r>
      <w:r w:rsidRPr="00F268BC">
        <w:rPr>
          <w:rFonts w:ascii="Noto Sans CJK KR Regular" w:hAnsi="Noto Sans CJK KR Regular" w:cs="굴림"/>
          <w:color w:val="0000FF"/>
          <w:sz w:val="18"/>
          <w:szCs w:val="18"/>
          <w:bdr w:val="none" w:sz="0" w:space="0" w:color="auto" w:frame="1"/>
        </w:rPr>
        <w:t>저는 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</w:t>
      </w:r>
      <w:r w:rsidRPr="00F268BC">
        <w:rPr>
          <w:rFonts w:ascii="Noto Sans CJK KR Regular" w:hAnsi="Noto Sans CJK KR Regular" w:cs="굴림"/>
          <w:color w:val="0000FF"/>
          <w:sz w:val="18"/>
          <w:szCs w:val="18"/>
          <w:bdr w:val="none" w:sz="0" w:space="0" w:color="auto" w:frame="1"/>
        </w:rPr>
        <w:t>이라고 합니다.</w:t>
      </w:r>
      <w:proofErr w:type="gramStart"/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</w:t>
      </w:r>
      <w:proofErr w:type="gramEnd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268BC">
        <w:rPr>
          <w:rFonts w:ascii="Noto Sans CJK KR Regular" w:hAnsi="Noto Sans CJK KR Regular" w:cs="굴림"/>
          <w:color w:val="0000FF"/>
          <w:sz w:val="18"/>
          <w:szCs w:val="18"/>
          <w:bdr w:val="none" w:sz="0" w:space="0" w:color="auto" w:frame="1"/>
        </w:rPr>
        <w:t>라고</w:t>
      </w:r>
      <w:proofErr w:type="spellEnd"/>
      <w:r w:rsidRPr="00F268BC">
        <w:rPr>
          <w:rFonts w:ascii="Noto Sans CJK KR Regular" w:hAnsi="Noto Sans CJK KR Regular" w:cs="굴림"/>
          <w:color w:val="0000FF"/>
          <w:sz w:val="18"/>
          <w:szCs w:val="18"/>
          <w:bdr w:val="none" w:sz="0" w:space="0" w:color="auto" w:frame="1"/>
        </w:rPr>
        <w:t> 합니다.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</w:t>
      </w:r>
      <w:r w:rsidRPr="00F268BC">
        <w:rPr>
          <w:rFonts w:ascii="Noto Sans CJK KR Regular" w:hAnsi="Noto Sans CJK KR Regular" w:cs="굴림"/>
          <w:color w:val="0000FF"/>
          <w:sz w:val="18"/>
          <w:szCs w:val="18"/>
          <w:bdr w:val="none" w:sz="0" w:space="0" w:color="auto" w:frame="1"/>
        </w:rPr>
        <w:t>제 이름은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 "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</w:t>
      </w:r>
      <w:r w:rsidRPr="00F268BC">
        <w:rPr>
          <w:rFonts w:ascii="Noto Sans CJK KR Regular" w:hAnsi="Noto Sans CJK KR Regular" w:cs="굴림"/>
          <w:color w:val="0000FF"/>
          <w:sz w:val="18"/>
          <w:szCs w:val="18"/>
          <w:bdr w:val="none" w:sz="0" w:space="0" w:color="auto" w:frame="1"/>
        </w:rPr>
        <w:t>입니다.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</w:t>
      </w:r>
      <w:r w:rsidR="00F268BC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]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343FE7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word </w:t>
      </w:r>
      <w:r w:rsidRPr="00343FE7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replace: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sentence = </w:t>
      </w:r>
      <w:proofErr w:type="spellStart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sentence.replace</w:t>
      </w:r>
      <w:proofErr w:type="spellEnd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(word, "")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343FE7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sentence.strip</w:t>
      </w:r>
      <w:proofErr w:type="spellEnd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()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True: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sentence = input(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"Input a sentence: "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343FE7" w:rsidRPr="00343FE7" w:rsidRDefault="00343FE7" w:rsidP="00343FE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343FE7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343FE7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"Name:"</w:t>
      </w:r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get_name</w:t>
      </w:r>
      <w:proofErr w:type="spellEnd"/>
      <w:r w:rsidRPr="00343FE7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(sentence))  </w:t>
      </w:r>
    </w:p>
    <w:p w:rsidR="00DE79E5" w:rsidRDefault="00354861" w:rsidP="00354861">
      <w:pPr>
        <w:pStyle w:val="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DE79E5" w:rsidRDefault="0089482B" w:rsidP="00354861">
      <w:r>
        <w:rPr>
          <w:noProof/>
        </w:rPr>
        <w:drawing>
          <wp:inline distT="0" distB="0" distL="0" distR="0" wp14:anchorId="4A8ED0D8" wp14:editId="10172390">
            <wp:extent cx="2809875" cy="885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2"/>
      </w:pPr>
      <w:r>
        <w:rPr>
          <w:rFonts w:hint="eastAsia"/>
        </w:rPr>
        <w:t>설명</w:t>
      </w:r>
    </w:p>
    <w:p w:rsidR="00354861" w:rsidRPr="0089482B" w:rsidRDefault="0089482B" w:rsidP="00354861">
      <w:pPr>
        <w:rPr>
          <w:rFonts w:hint="eastAsia"/>
        </w:rPr>
      </w:pP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b/>
          <w:i/>
        </w:rPr>
        <w:t>replace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저장해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문장에서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354861" w:rsidRDefault="00354861" w:rsidP="00354861">
      <w:r>
        <w:br w:type="page"/>
      </w:r>
    </w:p>
    <w:p w:rsidR="00DE79E5" w:rsidRDefault="00354861" w:rsidP="00354861">
      <w:pPr>
        <w:pStyle w:val="1"/>
      </w:pPr>
      <w:r>
        <w:lastRenderedPageBreak/>
        <w:t xml:space="preserve">Problem 2. </w:t>
      </w:r>
      <w:r w:rsidR="0089482B">
        <w:rPr>
          <w:rFonts w:hint="eastAsia"/>
        </w:rPr>
        <w:t>사인</w:t>
      </w:r>
      <w:r w:rsidR="0089482B">
        <w:rPr>
          <w:rFonts w:hint="eastAsia"/>
        </w:rPr>
        <w:t xml:space="preserve"> </w:t>
      </w:r>
      <w:r w:rsidR="0089482B">
        <w:rPr>
          <w:rFonts w:hint="eastAsia"/>
        </w:rPr>
        <w:t>코사인</w:t>
      </w:r>
      <w:r w:rsidR="0089482B">
        <w:rPr>
          <w:rFonts w:hint="eastAsia"/>
        </w:rPr>
        <w:t xml:space="preserve"> </w:t>
      </w:r>
      <w:r w:rsidR="0089482B">
        <w:rPr>
          <w:rFonts w:hint="eastAsia"/>
        </w:rPr>
        <w:t>그래프</w:t>
      </w:r>
      <w:r w:rsidR="0089482B">
        <w:rPr>
          <w:rFonts w:hint="eastAsia"/>
        </w:rPr>
        <w:t xml:space="preserve"> </w:t>
      </w:r>
      <w:r w:rsidR="0089482B">
        <w:rPr>
          <w:rFonts w:hint="eastAsia"/>
        </w:rPr>
        <w:t>그리기</w:t>
      </w:r>
    </w:p>
    <w:p w:rsidR="00354861" w:rsidRDefault="00354861" w:rsidP="00354861">
      <w:pPr>
        <w:pStyle w:val="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problem 2: sin, cos, axis drawing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math </w:t>
      </w:r>
      <w:r w:rsidRPr="0089482B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sin, cos, pi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= 80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unit = 15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left_margin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= </w:t>
      </w:r>
      <w:r w:rsidRPr="0089482B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 "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window_width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/ 2 - unit)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89482B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get_pos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(value):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89482B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position within graph width range (0 is 15)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89482B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(unit + round(value * unit))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89482B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render(x):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row = [</w:t>
      </w:r>
      <w:r w:rsidRPr="0089482B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 '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] * (unit*2 + 1)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row[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get_pos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(0)] = </w:t>
      </w:r>
      <w:r w:rsidRPr="0089482B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'|'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row[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get_pos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(sin(x))] = </w:t>
      </w:r>
      <w:r w:rsidRPr="0089482B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'*'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row[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get_pos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(cos(x))] = </w:t>
      </w:r>
      <w:r w:rsidRPr="0089482B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'+'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89482B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left_margin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+ </w:t>
      </w:r>
      <w:r w:rsidRPr="0089482B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''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.join(row))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89482B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range(0, 20):  </w:t>
      </w:r>
    </w:p>
    <w:p w:rsidR="0089482B" w:rsidRPr="0089482B" w:rsidRDefault="0089482B" w:rsidP="0089482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render(2*pi*</w:t>
      </w:r>
      <w:proofErr w:type="spellStart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9482B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/20)  </w:t>
      </w:r>
    </w:p>
    <w:p w:rsidR="003F5182" w:rsidRDefault="003F5182" w:rsidP="003F5182">
      <w:pPr>
        <w:pStyle w:val="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3F5182" w:rsidRDefault="004B76DB" w:rsidP="003F5182">
      <w:r>
        <w:rPr>
          <w:noProof/>
        </w:rPr>
        <w:drawing>
          <wp:inline distT="0" distB="0" distL="0" distR="0" wp14:anchorId="41FF4B5D" wp14:editId="555F7BF6">
            <wp:extent cx="5362575" cy="2990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5" b="1251"/>
                    <a:stretch/>
                  </pic:blipFill>
                  <pic:spPr bwMode="auto">
                    <a:xfrm>
                      <a:off x="0" y="0"/>
                      <a:ext cx="53625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2"/>
      </w:pPr>
      <w:r>
        <w:rPr>
          <w:rFonts w:hint="eastAsia"/>
        </w:rPr>
        <w:lastRenderedPageBreak/>
        <w:t>설명</w:t>
      </w:r>
    </w:p>
    <w:p w:rsidR="004B76DB" w:rsidRDefault="004B76DB" w:rsidP="003F5182">
      <w:r>
        <w:rPr>
          <w:b/>
          <w:i/>
        </w:rPr>
        <w:t>row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4B76DB" w:rsidRDefault="004B76DB" w:rsidP="004B76DB">
      <w:pPr>
        <w:pStyle w:val="afb"/>
        <w:numPr>
          <w:ilvl w:val="0"/>
          <w:numId w:val="25"/>
        </w:numPr>
        <w:ind w:leftChars="0"/>
      </w:pP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t>31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초기화한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:rsidR="000E052D" w:rsidRDefault="004B76DB" w:rsidP="004B76DB">
      <w:pPr>
        <w:pStyle w:val="afb"/>
        <w:numPr>
          <w:ilvl w:val="0"/>
          <w:numId w:val="25"/>
        </w:numPr>
        <w:ind w:leftChars="0"/>
      </w:pPr>
      <w:proofErr w:type="spellStart"/>
      <w:r w:rsidRPr="004B76DB">
        <w:rPr>
          <w:b/>
          <w:i/>
        </w:rPr>
        <w:t>get_pos</w:t>
      </w:r>
      <w:proofErr w:type="spellEnd"/>
      <w:r w:rsidRPr="004B76DB">
        <w:rPr>
          <w:b/>
          <w:i/>
        </w:rPr>
        <w:t xml:space="preserve">(value) 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번째에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와야</w:t>
      </w:r>
      <w:r>
        <w:rPr>
          <w:rFonts w:hint="eastAsia"/>
        </w:rPr>
        <w:t xml:space="preserve"> </w:t>
      </w:r>
      <w:r>
        <w:rPr>
          <w:rFonts w:hint="eastAsia"/>
        </w:rPr>
        <w:t>하는지를</w:t>
      </w:r>
      <w:r>
        <w:rPr>
          <w:rFonts w:hint="eastAsia"/>
        </w:rPr>
        <w:t xml:space="preserve"> </w:t>
      </w:r>
      <w:r>
        <w:rPr>
          <w:rFonts w:hint="eastAsia"/>
        </w:rPr>
        <w:t>계산해</w:t>
      </w:r>
    </w:p>
    <w:p w:rsidR="004B76DB" w:rsidRDefault="004B76DB" w:rsidP="004B76DB">
      <w:pPr>
        <w:pStyle w:val="afb"/>
        <w:numPr>
          <w:ilvl w:val="0"/>
          <w:numId w:val="25"/>
        </w:numPr>
        <w:ind w:leftChars="0"/>
      </w:pPr>
      <w:r>
        <w:rPr>
          <w:rFonts w:hint="eastAsia"/>
        </w:rPr>
        <w:t>문자열에서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인덱스로</w:t>
      </w:r>
      <w:r w:rsidR="00C258D8">
        <w:rPr>
          <w:rFonts w:hint="eastAsia"/>
        </w:rPr>
        <w:t xml:space="preserve"> </w:t>
      </w:r>
      <w:r w:rsidR="00C258D8">
        <w:rPr>
          <w:rFonts w:hint="eastAsia"/>
        </w:rPr>
        <w:t>그래프를</w:t>
      </w:r>
      <w:r w:rsidR="00C258D8">
        <w:rPr>
          <w:rFonts w:hint="eastAsia"/>
        </w:rPr>
        <w:t xml:space="preserve"> </w:t>
      </w:r>
      <w:r w:rsidR="00C258D8">
        <w:rPr>
          <w:rFonts w:hint="eastAsia"/>
        </w:rPr>
        <w:t>표시할</w:t>
      </w:r>
      <w:r w:rsidR="00C258D8">
        <w:rPr>
          <w:rFonts w:hint="eastAsia"/>
        </w:rPr>
        <w:t xml:space="preserve"> </w:t>
      </w:r>
      <w:r w:rsidR="00C258D8">
        <w:rPr>
          <w:rFonts w:hint="eastAsia"/>
        </w:rPr>
        <w:t>문자를</w:t>
      </w:r>
      <w:r w:rsidR="00C258D8">
        <w:rPr>
          <w:rFonts w:hint="eastAsia"/>
        </w:rPr>
        <w:t xml:space="preserve"> </w:t>
      </w:r>
      <w:r w:rsidR="00C258D8">
        <w:rPr>
          <w:rFonts w:hint="eastAsia"/>
        </w:rPr>
        <w:t>입력한다</w:t>
      </w:r>
      <w:r w:rsidR="00C258D8">
        <w:rPr>
          <w:rFonts w:hint="eastAsia"/>
        </w:rPr>
        <w:t>.</w:t>
      </w:r>
    </w:p>
    <w:p w:rsidR="00C258D8" w:rsidRPr="004B76DB" w:rsidRDefault="00C258D8" w:rsidP="004B76DB">
      <w:pPr>
        <w:pStyle w:val="afb"/>
        <w:numPr>
          <w:ilvl w:val="0"/>
          <w:numId w:val="25"/>
        </w:numPr>
        <w:ind w:leftChars="0"/>
      </w:pPr>
      <w:r>
        <w:rPr>
          <w:b/>
          <w:i/>
        </w:rPr>
        <w:t xml:space="preserve">render(x)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0E052D" w:rsidRDefault="000E052D">
      <w:pPr>
        <w:spacing w:line="264" w:lineRule="auto"/>
      </w:pPr>
      <w:r>
        <w:br w:type="page"/>
      </w:r>
    </w:p>
    <w:p w:rsidR="003F5182" w:rsidRDefault="000E052D" w:rsidP="000E052D">
      <w:pPr>
        <w:pStyle w:val="1"/>
      </w:pPr>
      <w:r>
        <w:rPr>
          <w:rFonts w:hint="eastAsia"/>
        </w:rPr>
        <w:lastRenderedPageBreak/>
        <w:t>P</w:t>
      </w:r>
      <w:r>
        <w:t xml:space="preserve">roblem 3. </w:t>
      </w:r>
      <w:r w:rsidR="00C258D8">
        <w:rPr>
          <w:rFonts w:hint="eastAsia"/>
        </w:rPr>
        <w:t>로또</w:t>
      </w:r>
      <w:r w:rsidR="00C258D8">
        <w:rPr>
          <w:rFonts w:hint="eastAsia"/>
        </w:rPr>
        <w:t xml:space="preserve"> </w:t>
      </w:r>
      <w:r w:rsidR="00C258D8">
        <w:rPr>
          <w:rFonts w:hint="eastAsia"/>
        </w:rPr>
        <w:t>번호</w:t>
      </w:r>
      <w:r w:rsidR="00C258D8">
        <w:rPr>
          <w:rFonts w:hint="eastAsia"/>
        </w:rPr>
        <w:t xml:space="preserve"> </w:t>
      </w:r>
      <w:proofErr w:type="spellStart"/>
      <w:r w:rsidR="00C258D8">
        <w:rPr>
          <w:rFonts w:hint="eastAsia"/>
        </w:rPr>
        <w:t>생성기</w:t>
      </w:r>
      <w:proofErr w:type="spellEnd"/>
    </w:p>
    <w:p w:rsidR="000E052D" w:rsidRDefault="000E052D" w:rsidP="000E052D">
      <w:pPr>
        <w:pStyle w:val="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problem 3: lottery number generator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random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freq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= [0]*45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recommendation = []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generate():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random.randint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(1, 45)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lotto_generator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():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numbers = [generate()]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range(1, 6):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number = generate()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r w:rsidRPr="00C258D8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remove duplicates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number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numbers: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number = generate()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numbers.append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(number)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numbers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range(0, 1000):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lotto = 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lotto_generator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()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j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lotto: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freq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[j - 1] += 1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C258D8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print(lotto)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range(0, 6):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top = max(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freq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recommendation.append(str(freq.index(top) + 1</w:t>
      </w:r>
      <w:r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)+</w:t>
      </w:r>
      <w:r w:rsidRPr="00C258D8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 ("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+ str(top) + </w:t>
      </w:r>
      <w:r w:rsidRPr="00C258D8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 times)"</w:t>
      </w:r>
      <w:r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C258D8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resets the top value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freq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freq.index</w:t>
      </w:r>
      <w:proofErr w:type="spellEnd"/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(top)] = -1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number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recommendation:  </w:t>
      </w:r>
    </w:p>
    <w:p w:rsidR="00C258D8" w:rsidRPr="00C258D8" w:rsidRDefault="00C258D8" w:rsidP="00C258D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C258D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258D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(number)  </w:t>
      </w:r>
    </w:p>
    <w:p w:rsidR="000E052D" w:rsidRDefault="000E052D" w:rsidP="000E052D">
      <w:pPr>
        <w:pStyle w:val="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0E052D" w:rsidRDefault="00C258D8" w:rsidP="000E052D">
      <w:r>
        <w:rPr>
          <w:noProof/>
        </w:rPr>
        <w:drawing>
          <wp:inline distT="0" distB="0" distL="0" distR="0" wp14:anchorId="64EFC20A" wp14:editId="5E9D16DF">
            <wp:extent cx="1647825" cy="107162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68"/>
                    <a:stretch/>
                  </pic:blipFill>
                  <pic:spPr bwMode="auto">
                    <a:xfrm>
                      <a:off x="0" y="0"/>
                      <a:ext cx="1647825" cy="107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2D" w:rsidRDefault="000E052D" w:rsidP="000E052D">
      <w:pPr>
        <w:pStyle w:val="2"/>
      </w:pPr>
      <w:r>
        <w:rPr>
          <w:rFonts w:hint="eastAsia"/>
        </w:rPr>
        <w:lastRenderedPageBreak/>
        <w:t>설명</w:t>
      </w:r>
    </w:p>
    <w:p w:rsidR="00672E00" w:rsidRPr="00820649" w:rsidRDefault="00C258D8" w:rsidP="000E052D">
      <w:proofErr w:type="spellStart"/>
      <w:r>
        <w:rPr>
          <w:b/>
          <w:i/>
        </w:rPr>
        <w:t>lotto_generator</w:t>
      </w:r>
      <w:proofErr w:type="spellEnd"/>
      <w:r>
        <w:rPr>
          <w:b/>
          <w:i/>
        </w:rPr>
        <w:t xml:space="preserve">()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무작위의</w:t>
      </w:r>
      <w:r>
        <w:rPr>
          <w:rFonts w:hint="eastAsia"/>
        </w:rPr>
        <w:t xml:space="preserve"> 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중복되지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 w:rsidR="00820649">
        <w:rPr>
          <w:rFonts w:hint="eastAsia"/>
        </w:rPr>
        <w:t>숫자를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뽑은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뒤</w:t>
      </w:r>
      <w:r w:rsidR="00820649">
        <w:rPr>
          <w:rFonts w:hint="eastAsia"/>
        </w:rPr>
        <w:t xml:space="preserve"> </w:t>
      </w:r>
      <w:proofErr w:type="spellStart"/>
      <w:r w:rsidR="00820649">
        <w:rPr>
          <w:b/>
          <w:i/>
        </w:rPr>
        <w:t>freq</w:t>
      </w:r>
      <w:proofErr w:type="spellEnd"/>
      <w:r w:rsidR="00820649">
        <w:rPr>
          <w:b/>
          <w:i/>
        </w:rPr>
        <w:t xml:space="preserve"> </w:t>
      </w:r>
      <w:r w:rsidR="00820649">
        <w:rPr>
          <w:rFonts w:hint="eastAsia"/>
        </w:rPr>
        <w:t>라는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빈도를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저장하는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리스트에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반영하고</w:t>
      </w:r>
      <w:r w:rsidR="00820649">
        <w:rPr>
          <w:rFonts w:hint="eastAsia"/>
        </w:rPr>
        <w:t xml:space="preserve"> </w:t>
      </w:r>
      <w:r w:rsidR="00820649">
        <w:t>1000</w:t>
      </w:r>
      <w:r w:rsidR="00820649">
        <w:rPr>
          <w:rFonts w:hint="eastAsia"/>
        </w:rPr>
        <w:t>번의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실행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후에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가장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빈도가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높은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숫자</w:t>
      </w:r>
      <w:r w:rsidR="00820649">
        <w:rPr>
          <w:rFonts w:hint="eastAsia"/>
        </w:rPr>
        <w:t xml:space="preserve"> 6</w:t>
      </w:r>
      <w:r w:rsidR="00820649">
        <w:rPr>
          <w:rFonts w:hint="eastAsia"/>
        </w:rPr>
        <w:t>개를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표시하는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알고리즘이다</w:t>
      </w:r>
      <w:r w:rsidR="00820649">
        <w:rPr>
          <w:rFonts w:hint="eastAsia"/>
        </w:rPr>
        <w:t>.</w:t>
      </w:r>
    </w:p>
    <w:p w:rsidR="00672E00" w:rsidRDefault="00672E00">
      <w:pPr>
        <w:spacing w:line="264" w:lineRule="auto"/>
      </w:pPr>
      <w:r>
        <w:br w:type="page"/>
      </w:r>
    </w:p>
    <w:p w:rsidR="000E052D" w:rsidRDefault="00672E00" w:rsidP="00672E00">
      <w:pPr>
        <w:pStyle w:val="1"/>
      </w:pPr>
      <w:r>
        <w:rPr>
          <w:rFonts w:hint="eastAsia"/>
        </w:rPr>
        <w:lastRenderedPageBreak/>
        <w:t>P</w:t>
      </w:r>
      <w:r>
        <w:t xml:space="preserve">roblem 4. </w:t>
      </w:r>
      <w:r w:rsidR="00820649">
        <w:rPr>
          <w:rFonts w:hint="eastAsia"/>
        </w:rPr>
        <w:t>전자사전</w:t>
      </w:r>
      <w:r w:rsidR="00820649">
        <w:rPr>
          <w:rFonts w:hint="eastAsia"/>
        </w:rPr>
        <w:t xml:space="preserve"> </w:t>
      </w:r>
      <w:r w:rsidR="00820649">
        <w:rPr>
          <w:rFonts w:hint="eastAsia"/>
        </w:rPr>
        <w:t>만들기</w:t>
      </w:r>
    </w:p>
    <w:p w:rsidR="00672E00" w:rsidRDefault="00672E00" w:rsidP="00672E00">
      <w:pPr>
        <w:pStyle w:val="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problem 4: dictionary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 = open(</w:t>
      </w:r>
      <w:r w:rsidRPr="00820649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'dict_test.TXT'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820649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'r'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encoding=</w:t>
      </w:r>
      <w:r w:rsidRPr="00820649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'utf-8'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dictionary = {}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line </w:t>
      </w:r>
      <w:r w:rsidRPr="00820649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f: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820649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split at the first space except line break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word = line[:-1].split(</w:t>
      </w:r>
      <w:r w:rsidRPr="00820649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 : "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1)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820649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add word to dictionary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dictionary.update</w:t>
      </w:r>
      <w:proofErr w:type="spellEnd"/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({word[0]:word[-1]})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f.close</w:t>
      </w:r>
      <w:proofErr w:type="spellEnd"/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()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True: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query = input(</w:t>
      </w:r>
      <w:r w:rsidRPr="00820649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"Enter word: "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result = dictionary.get(query,</w:t>
      </w:r>
      <w:r w:rsidRPr="00820649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"Error: the word '"</w:t>
      </w:r>
      <w:r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+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query</w:t>
      </w:r>
      <w:r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+</w:t>
      </w:r>
      <w:r w:rsidRPr="00820649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"' doesn't exist"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820649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820649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'Error'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820649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result: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r w:rsidRPr="00820649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error message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r w:rsidRPr="00820649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(result)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820649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:  </w:t>
      </w:r>
    </w:p>
    <w:p w:rsidR="00820649" w:rsidRPr="00820649" w:rsidRDefault="00820649" w:rsidP="008206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r w:rsidRPr="00820649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(query, </w:t>
      </w:r>
      <w:r w:rsidRPr="00820649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'='</w:t>
      </w:r>
      <w:r w:rsidRPr="00820649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result)  </w:t>
      </w:r>
    </w:p>
    <w:p w:rsidR="00672E00" w:rsidRDefault="00672E00" w:rsidP="00672E00">
      <w:pPr>
        <w:pStyle w:val="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672E00" w:rsidRDefault="00820649" w:rsidP="00672E00">
      <w:r>
        <w:rPr>
          <w:noProof/>
        </w:rPr>
        <w:drawing>
          <wp:inline distT="0" distB="0" distL="0" distR="0" wp14:anchorId="628F0FD8" wp14:editId="60D475C2">
            <wp:extent cx="2543175" cy="1571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69"/>
                    <a:stretch/>
                  </pic:blipFill>
                  <pic:spPr bwMode="auto">
                    <a:xfrm>
                      <a:off x="0" y="0"/>
                      <a:ext cx="25431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00" w:rsidRDefault="00672E00" w:rsidP="00672E00">
      <w:pPr>
        <w:pStyle w:val="2"/>
      </w:pPr>
      <w:r>
        <w:rPr>
          <w:rFonts w:hint="eastAsia"/>
        </w:rPr>
        <w:t>설명</w:t>
      </w:r>
    </w:p>
    <w:p w:rsidR="0010544F" w:rsidRPr="00820649" w:rsidRDefault="00820649" w:rsidP="00672E00"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불러와서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b/>
          <w:i/>
        </w:rPr>
        <w:t>dictionary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</w:t>
      </w:r>
      <w:r>
        <w:rPr>
          <w:i/>
        </w:rPr>
        <w:t>ke</w:t>
      </w:r>
      <w:r>
        <w:rPr>
          <w:rFonts w:hint="eastAsia"/>
          <w:i/>
        </w:rPr>
        <w:t>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>,</w:t>
      </w:r>
      <w:r>
        <w:t xml:space="preserve"> </w:t>
      </w:r>
      <w:r>
        <w:rPr>
          <w:i/>
        </w:rPr>
        <w:t>value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뜻으로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제작했다</w:t>
      </w:r>
      <w:r>
        <w:rPr>
          <w:rFonts w:hint="eastAsia"/>
        </w:rPr>
        <w:t xml:space="preserve">.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키로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뜻을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10544F" w:rsidRDefault="0010544F">
      <w:pPr>
        <w:spacing w:line="264" w:lineRule="auto"/>
      </w:pPr>
      <w:r>
        <w:br w:type="page"/>
      </w:r>
    </w:p>
    <w:p w:rsidR="00672E00" w:rsidRDefault="0010544F" w:rsidP="0010544F">
      <w:pPr>
        <w:pStyle w:val="1"/>
      </w:pPr>
      <w:r>
        <w:rPr>
          <w:rFonts w:hint="eastAsia"/>
        </w:rPr>
        <w:lastRenderedPageBreak/>
        <w:t>P</w:t>
      </w:r>
      <w:r>
        <w:t xml:space="preserve">roblem 5. </w:t>
      </w:r>
      <w:r w:rsidR="006E206A">
        <w:rPr>
          <w:rFonts w:hint="eastAsia"/>
        </w:rPr>
        <w:t>끝말</w:t>
      </w:r>
      <w:r w:rsidR="006E206A">
        <w:rPr>
          <w:rFonts w:hint="eastAsia"/>
        </w:rPr>
        <w:t xml:space="preserve"> </w:t>
      </w:r>
      <w:r w:rsidR="006E206A">
        <w:rPr>
          <w:rFonts w:hint="eastAsia"/>
        </w:rPr>
        <w:t>잇기</w:t>
      </w:r>
    </w:p>
    <w:p w:rsidR="0010544F" w:rsidRPr="0010544F" w:rsidRDefault="0010544F" w:rsidP="0010544F">
      <w:pPr>
        <w:pStyle w:val="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problem 5: 5 word </w:t>
      </w:r>
      <w:proofErr w:type="spellStart"/>
      <w:r w:rsidRPr="006E206A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shiritori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 = open(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'dict_test.TXT'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'r'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encoding=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'utf-8'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words = []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line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f: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word = </w:t>
      </w:r>
      <w:proofErr w:type="spellStart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 : 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1)[0]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(word) == 5: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 n."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line: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words.append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(word)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f.close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()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previous = 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"apple"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proofErr w:type="spellStart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used_words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= [previous]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True: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True: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word = input(previous + 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", next word: 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).lower()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(word)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5: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word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words: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word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used_words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word[0] == previous[-1]: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used_words.append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(word)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        previous = word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"Error: the word '"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+ word + 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"' doesn't match"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"Error: the word '"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+ word + 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"' was already used"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"Error: the word '"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+ word + 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"' doesn't exist"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(word) &gt; 5: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"Error: the word is longer than 5 characters"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:  </w:t>
      </w:r>
    </w:p>
    <w:p w:rsidR="006E206A" w:rsidRPr="006E206A" w:rsidRDefault="006E206A" w:rsidP="006E206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6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6E206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"Error: the word is shorter than 5 characters"</w:t>
      </w:r>
      <w:r w:rsidRPr="006E206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6E206A" w:rsidRPr="006E206A" w:rsidRDefault="006E206A" w:rsidP="006E206A"/>
    <w:p w:rsidR="0010544F" w:rsidRDefault="0010544F" w:rsidP="0010544F">
      <w:pPr>
        <w:pStyle w:val="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823E4C" w:rsidRDefault="006E206A" w:rsidP="0010544F">
      <w:pPr>
        <w:rPr>
          <w:rFonts w:hint="eastAsia"/>
        </w:rPr>
      </w:pPr>
      <w:r>
        <w:rPr>
          <w:noProof/>
        </w:rPr>
        <w:drawing>
          <wp:inline distT="0" distB="0" distL="0" distR="0" wp14:anchorId="651CC0F3" wp14:editId="59E5AF96">
            <wp:extent cx="3105150" cy="1847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1522"/>
                    <a:stretch/>
                  </pic:blipFill>
                  <pic:spPr bwMode="auto">
                    <a:xfrm>
                      <a:off x="0" y="0"/>
                      <a:ext cx="31051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E4C" w:rsidRDefault="00823E4C" w:rsidP="00823E4C">
      <w:pPr>
        <w:pStyle w:val="2"/>
      </w:pPr>
      <w:r>
        <w:rPr>
          <w:rFonts w:hint="eastAsia"/>
        </w:rPr>
        <w:t>설명</w:t>
      </w:r>
    </w:p>
    <w:p w:rsidR="008F06F0" w:rsidRPr="000237C0" w:rsidRDefault="000237C0" w:rsidP="002B08B5">
      <w:pPr>
        <w:spacing w:after="0"/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글자이고</w:t>
      </w:r>
      <w:r>
        <w:rPr>
          <w:rFonts w:hint="eastAsia"/>
        </w:rPr>
        <w:t xml:space="preserve"> </w:t>
      </w:r>
      <w:r>
        <w:rPr>
          <w:rFonts w:hint="eastAsia"/>
        </w:rPr>
        <w:t>명사인</w:t>
      </w:r>
      <w:r>
        <w:rPr>
          <w:rFonts w:hint="eastAsia"/>
        </w:rPr>
        <w:t xml:space="preserve">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b/>
          <w:i/>
        </w:rPr>
        <w:t>words</w:t>
      </w:r>
      <w: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입력과</w:t>
      </w:r>
      <w:r>
        <w:rPr>
          <w:rFonts w:hint="eastAsia"/>
        </w:rPr>
        <w:t xml:space="preserve"> </w:t>
      </w:r>
      <w:r>
        <w:rPr>
          <w:rFonts w:hint="eastAsia"/>
        </w:rPr>
        <w:t>비교하며</w:t>
      </w:r>
      <w:r>
        <w:rPr>
          <w:rFonts w:hint="eastAsia"/>
        </w:rPr>
        <w:t xml:space="preserve"> </w:t>
      </w:r>
      <w:r>
        <w:rPr>
          <w:rFonts w:hint="eastAsia"/>
        </w:rPr>
        <w:t>적절성을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 xml:space="preserve">.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유무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단어인지의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끝말이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지의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출력하거나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8F06F0" w:rsidRDefault="008F06F0">
      <w:pPr>
        <w:spacing w:line="264" w:lineRule="auto"/>
      </w:pPr>
      <w:r>
        <w:br w:type="page"/>
      </w:r>
    </w:p>
    <w:p w:rsidR="008F06F0" w:rsidRDefault="008F06F0" w:rsidP="008F06F0">
      <w:pPr>
        <w:pStyle w:val="1"/>
      </w:pPr>
      <w:r>
        <w:rPr>
          <w:rFonts w:hint="eastAsia"/>
        </w:rPr>
        <w:lastRenderedPageBreak/>
        <w:t xml:space="preserve">Problem </w:t>
      </w:r>
      <w:r>
        <w:t xml:space="preserve">6. </w:t>
      </w:r>
      <w:r w:rsidR="00B9453A">
        <w:rPr>
          <w:rFonts w:hint="eastAsia"/>
        </w:rPr>
        <w:t>성적</w:t>
      </w:r>
      <w:r w:rsidR="00B9453A">
        <w:rPr>
          <w:rFonts w:hint="eastAsia"/>
        </w:rPr>
        <w:t xml:space="preserve"> </w:t>
      </w:r>
      <w:r w:rsidR="00B9453A">
        <w:rPr>
          <w:rFonts w:hint="eastAsia"/>
        </w:rPr>
        <w:t>처리하기</w:t>
      </w:r>
    </w:p>
    <w:p w:rsidR="008F06F0" w:rsidRDefault="008F06F0" w:rsidP="008F06F0">
      <w:pPr>
        <w:pStyle w:val="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problem 6: score processing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f = open(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'score.csv'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'r'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score = []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line </w:t>
      </w: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f: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column = </w:t>
      </w:r>
      <w:proofErr w:type="spellStart"/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line.replace</w:t>
      </w:r>
      <w:proofErr w:type="spellEnd"/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'\n'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''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).split(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","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score.append([column[0], int(column[1]), int(column[2]), int(column[3]),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    int(column[1]) + int(column[2]) + int(column[3])])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person </w:t>
      </w: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score: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rank = 1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compare </w:t>
      </w: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score: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compare[4] &gt; person[4]: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rank += 1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person.append</w:t>
      </w:r>
      <w:proofErr w:type="spellEnd"/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(rank)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"%-8s │ %4s │ %4s │ %4s │ %6s │ %4s"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% (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"ID"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"Kor"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"Eng"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"Math"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"Total"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"Rank"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))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"%-8s ┼ %4s ┼ %4s ┼ %4s ┼ %6s ┼ %4s"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% (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"─"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*8,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"─"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*4,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"─"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*4,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"─"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*4,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"─"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*6, 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"─"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*4</w:t>
      </w:r>
      <w:r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))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person </w:t>
      </w: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score: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</w:t>
      </w:r>
      <w:r w:rsidRPr="00B9453A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B9453A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"%8s │ %4d │ %4d │ %4d │ %6d │ %4d"</w:t>
      </w: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%  </w:t>
      </w:r>
    </w:p>
    <w:p w:rsidR="00B9453A" w:rsidRPr="00B9453A" w:rsidRDefault="00B9453A" w:rsidP="00B945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B9453A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        (person[0], person[1], person[2], person[3], person[4], person[5</w:t>
      </w:r>
      <w:r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])) </w:t>
      </w:r>
    </w:p>
    <w:p w:rsidR="008F06F0" w:rsidRDefault="00AE0532" w:rsidP="00AE0532">
      <w:pPr>
        <w:pStyle w:val="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B9453A" w:rsidP="00AE0532">
      <w:r>
        <w:rPr>
          <w:noProof/>
        </w:rPr>
        <w:drawing>
          <wp:inline distT="0" distB="0" distL="0" distR="0" wp14:anchorId="364EB639" wp14:editId="256C0EC1">
            <wp:extent cx="3143250" cy="1028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2"/>
      </w:pPr>
      <w:r>
        <w:rPr>
          <w:rFonts w:hint="eastAsia"/>
        </w:rPr>
        <w:t>설명</w:t>
      </w:r>
    </w:p>
    <w:p w:rsidR="00AE0532" w:rsidRPr="00E0647C" w:rsidRDefault="00E0647C" w:rsidP="00AE0532"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불러와</w:t>
      </w:r>
      <w:r>
        <w:rPr>
          <w:rFonts w:hint="eastAsia"/>
        </w:rPr>
        <w:t xml:space="preserve"> </w:t>
      </w:r>
      <w:r>
        <w:rPr>
          <w:rFonts w:hint="eastAsia"/>
        </w:rPr>
        <w:t>학번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총합이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  <w:b/>
          <w:i/>
        </w:rPr>
        <w:t>score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 w:rsidR="00A47F4B">
        <w:rPr>
          <w:rFonts w:hint="eastAsia"/>
        </w:rPr>
        <w:t xml:space="preserve"> </w:t>
      </w:r>
      <w:r w:rsidR="00A47F4B">
        <w:rPr>
          <w:rFonts w:hint="eastAsia"/>
        </w:rPr>
        <w:t>석차를</w:t>
      </w:r>
      <w:r w:rsidR="00A47F4B">
        <w:rPr>
          <w:rFonts w:hint="eastAsia"/>
        </w:rPr>
        <w:t xml:space="preserve"> </w:t>
      </w:r>
      <w:r w:rsidR="00A47F4B">
        <w:rPr>
          <w:rFonts w:hint="eastAsia"/>
        </w:rPr>
        <w:t>계산해서</w:t>
      </w:r>
      <w:r w:rsidR="00A47F4B">
        <w:rPr>
          <w:rFonts w:hint="eastAsia"/>
        </w:rPr>
        <w:t xml:space="preserve"> </w:t>
      </w:r>
      <w:r w:rsidR="00A47F4B">
        <w:rPr>
          <w:rFonts w:hint="eastAsia"/>
        </w:rPr>
        <w:t>리스트에</w:t>
      </w:r>
      <w:r w:rsidR="00A47F4B">
        <w:rPr>
          <w:rFonts w:hint="eastAsia"/>
        </w:rPr>
        <w:t xml:space="preserve"> </w:t>
      </w:r>
      <w:r w:rsidR="00A47F4B">
        <w:rPr>
          <w:rFonts w:hint="eastAsia"/>
        </w:rPr>
        <w:t>다시</w:t>
      </w:r>
      <w:r w:rsidR="00A47F4B">
        <w:rPr>
          <w:rFonts w:hint="eastAsia"/>
        </w:rPr>
        <w:t xml:space="preserve"> </w:t>
      </w:r>
      <w:r w:rsidR="00A47F4B">
        <w:rPr>
          <w:rFonts w:hint="eastAsia"/>
        </w:rPr>
        <w:t>넣고</w:t>
      </w:r>
      <w:r w:rsidR="00A47F4B">
        <w:rPr>
          <w:rFonts w:hint="eastAsia"/>
        </w:rPr>
        <w:t xml:space="preserve"> </w:t>
      </w:r>
      <w:r w:rsidR="00A47F4B">
        <w:rPr>
          <w:rFonts w:hint="eastAsia"/>
        </w:rPr>
        <w:t>출력하는</w:t>
      </w:r>
      <w:r w:rsidR="00A47F4B">
        <w:rPr>
          <w:rFonts w:hint="eastAsia"/>
        </w:rPr>
        <w:t xml:space="preserve"> </w:t>
      </w:r>
      <w:r w:rsidR="00A47F4B">
        <w:rPr>
          <w:rFonts w:hint="eastAsia"/>
        </w:rPr>
        <w:t>알고리즘이다</w:t>
      </w:r>
      <w:r w:rsidR="00A47F4B">
        <w:rPr>
          <w:rFonts w:hint="eastAsia"/>
        </w:rPr>
        <w:t>.</w:t>
      </w:r>
    </w:p>
    <w:p w:rsidR="00AE0532" w:rsidRDefault="00AE0532">
      <w:pPr>
        <w:spacing w:line="264" w:lineRule="auto"/>
      </w:pPr>
      <w:r>
        <w:br w:type="page"/>
      </w:r>
    </w:p>
    <w:p w:rsidR="00AE0532" w:rsidRDefault="00AE0532" w:rsidP="00AE0532">
      <w:pPr>
        <w:pStyle w:val="1"/>
      </w:pPr>
      <w:r>
        <w:rPr>
          <w:rFonts w:hint="eastAsia"/>
        </w:rPr>
        <w:lastRenderedPageBreak/>
        <w:t xml:space="preserve">Problem </w:t>
      </w:r>
      <w:r>
        <w:t xml:space="preserve">7. </w:t>
      </w:r>
      <w:r w:rsidR="005F4C28">
        <w:rPr>
          <w:rFonts w:hint="eastAsia"/>
        </w:rPr>
        <w:t>수식</w:t>
      </w:r>
      <w:r w:rsidR="005F4C28">
        <w:rPr>
          <w:rFonts w:hint="eastAsia"/>
        </w:rPr>
        <w:t xml:space="preserve"> </w:t>
      </w:r>
      <w:r w:rsidR="005F4C28">
        <w:rPr>
          <w:rFonts w:hint="eastAsia"/>
        </w:rPr>
        <w:t>계산기</w:t>
      </w:r>
    </w:p>
    <w:p w:rsidR="00AE0532" w:rsidRPr="00AE0532" w:rsidRDefault="00AE0532" w:rsidP="00AE0532">
      <w:pPr>
        <w:pStyle w:val="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problem 7: expression calculator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color w:val="008200"/>
          <w:sz w:val="18"/>
          <w:szCs w:val="18"/>
          <w:bdr w:val="none" w:sz="0" w:space="0" w:color="auto" w:frame="1"/>
        </w:rPr>
        <w:t># change minus to negative value with the integer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exp = input(</w:t>
      </w:r>
      <w:r w:rsidRPr="005F4C28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"Enter an expression: "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).replace(</w:t>
      </w:r>
      <w:r w:rsidRPr="005F4C28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 "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5F4C28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''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).replace(</w:t>
      </w:r>
      <w:r w:rsidRPr="005F4C28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"-"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</w:t>
      </w:r>
      <w:r w:rsidRPr="005F4C28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"+-"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).split(</w:t>
      </w:r>
      <w:r w:rsidRPr="005F4C28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'+'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)  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result = 0  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number </w:t>
      </w:r>
      <w:r w:rsidRPr="005F4C2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:  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  result += </w:t>
      </w:r>
      <w:proofErr w:type="spellStart"/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(number)  </w:t>
      </w:r>
    </w:p>
    <w:p w:rsidR="005F4C28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굴림" w:hAnsi="Consolas" w:cs="굴림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  </w:t>
      </w:r>
    </w:p>
    <w:p w:rsidR="00AE0532" w:rsidRPr="005F4C28" w:rsidRDefault="005F4C28" w:rsidP="005F4C2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굴림" w:hAnsi="Consolas" w:cs="굴림" w:hint="eastAsia"/>
          <w:color w:val="5C5C5C"/>
          <w:sz w:val="18"/>
          <w:szCs w:val="18"/>
        </w:rPr>
      </w:pPr>
      <w:r w:rsidRPr="005F4C28">
        <w:rPr>
          <w:rFonts w:ascii="Consolas" w:eastAsia="굴림" w:hAnsi="Consolas" w:cs="굴림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(</w:t>
      </w:r>
      <w:r w:rsidRPr="005F4C28">
        <w:rPr>
          <w:rFonts w:ascii="Consolas" w:eastAsia="굴림" w:hAnsi="Consolas" w:cs="굴림"/>
          <w:color w:val="0000FF"/>
          <w:sz w:val="18"/>
          <w:szCs w:val="18"/>
          <w:bdr w:val="none" w:sz="0" w:space="0" w:color="auto" w:frame="1"/>
        </w:rPr>
        <w:t>"="</w:t>
      </w:r>
      <w:r w:rsidRPr="005F4C28">
        <w:rPr>
          <w:rFonts w:ascii="Consolas" w:eastAsia="굴림" w:hAnsi="Consolas" w:cs="굴림"/>
          <w:color w:val="000000"/>
          <w:sz w:val="18"/>
          <w:szCs w:val="18"/>
          <w:bdr w:val="none" w:sz="0" w:space="0" w:color="auto" w:frame="1"/>
        </w:rPr>
        <w:t>, result)  </w:t>
      </w:r>
    </w:p>
    <w:p w:rsidR="00AE0532" w:rsidRDefault="00AE0532" w:rsidP="00AE0532">
      <w:pPr>
        <w:pStyle w:val="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5F4C28" w:rsidP="00AE0532">
      <w:r>
        <w:rPr>
          <w:noProof/>
        </w:rPr>
        <w:drawing>
          <wp:inline distT="0" distB="0" distL="0" distR="0" wp14:anchorId="3575B397" wp14:editId="251F2DB4">
            <wp:extent cx="2247900" cy="476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28" w:rsidRDefault="005F4C28" w:rsidP="00AE0532">
      <w:r>
        <w:rPr>
          <w:noProof/>
        </w:rPr>
        <w:drawing>
          <wp:inline distT="0" distB="0" distL="0" distR="0" wp14:anchorId="5280A214" wp14:editId="0EFC0E15">
            <wp:extent cx="2000250" cy="485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28" w:rsidRDefault="005F4C28" w:rsidP="00AE0532">
      <w:pPr>
        <w:rPr>
          <w:rFonts w:hint="eastAsia"/>
        </w:rPr>
      </w:pPr>
      <w:r>
        <w:rPr>
          <w:noProof/>
        </w:rPr>
        <w:drawing>
          <wp:inline distT="0" distB="0" distL="0" distR="0" wp14:anchorId="00BA6987" wp14:editId="0E3BF096">
            <wp:extent cx="1819275" cy="4857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2"/>
      </w:pPr>
      <w:r>
        <w:rPr>
          <w:rFonts w:hint="eastAsia"/>
        </w:rPr>
        <w:t>설명</w:t>
      </w:r>
    </w:p>
    <w:p w:rsidR="00A352C4" w:rsidRPr="001E41E1" w:rsidRDefault="005F4C28" w:rsidP="00AE0532">
      <w:r>
        <w:rPr>
          <w:rFonts w:hint="eastAsia"/>
        </w:rPr>
        <w:t>더하기와</w:t>
      </w:r>
      <w:r>
        <w:rPr>
          <w:rFonts w:hint="eastAsia"/>
        </w:rPr>
        <w:t xml:space="preserve"> </w:t>
      </w:r>
      <w:r>
        <w:rPr>
          <w:rFonts w:hint="eastAsia"/>
        </w:rPr>
        <w:t>빼기로만</w:t>
      </w:r>
      <w:r>
        <w:rPr>
          <w:rFonts w:hint="eastAsia"/>
        </w:rPr>
        <w:t xml:space="preserve"> </w:t>
      </w:r>
      <w:r>
        <w:rPr>
          <w:rFonts w:hint="eastAsia"/>
        </w:rPr>
        <w:t>구성되어있기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빼기를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더한다고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빼기</w:t>
      </w:r>
      <w:r w:rsidR="001E41E1">
        <w:rPr>
          <w:rFonts w:hint="eastAsia"/>
        </w:rPr>
        <w:t xml:space="preserve"> (</w:t>
      </w:r>
      <w:r w:rsidR="001E41E1">
        <w:t>‘-‘)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‘+-‘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1E41E1">
        <w:rPr>
          <w:rFonts w:hint="eastAsia"/>
        </w:rPr>
        <w:t>변환한</w:t>
      </w:r>
      <w:r w:rsidR="001E41E1">
        <w:rPr>
          <w:rFonts w:hint="eastAsia"/>
        </w:rPr>
        <w:t xml:space="preserve"> </w:t>
      </w:r>
      <w:r w:rsidR="001E41E1">
        <w:rPr>
          <w:rFonts w:hint="eastAsia"/>
        </w:rPr>
        <w:t>다음</w:t>
      </w:r>
      <w:r w:rsidR="001E41E1">
        <w:rPr>
          <w:rFonts w:hint="eastAsia"/>
        </w:rPr>
        <w:t xml:space="preserve"> </w:t>
      </w:r>
      <w:r w:rsidR="001E41E1">
        <w:rPr>
          <w:rFonts w:hint="eastAsia"/>
        </w:rPr>
        <w:t>식</w:t>
      </w:r>
      <w:r w:rsidR="001E41E1">
        <w:rPr>
          <w:rFonts w:hint="eastAsia"/>
        </w:rPr>
        <w:t xml:space="preserve"> </w:t>
      </w:r>
      <w:r w:rsidR="001E41E1">
        <w:rPr>
          <w:rFonts w:hint="eastAsia"/>
        </w:rPr>
        <w:t>전체를</w:t>
      </w:r>
      <w:r w:rsidR="001E41E1">
        <w:rPr>
          <w:rFonts w:hint="eastAsia"/>
        </w:rPr>
        <w:t xml:space="preserve"> </w:t>
      </w:r>
      <w:r w:rsidR="001E41E1">
        <w:t>‘+’</w:t>
      </w:r>
      <w:r w:rsidR="001E41E1">
        <w:rPr>
          <w:rFonts w:hint="eastAsia"/>
        </w:rPr>
        <w:t>로</w:t>
      </w:r>
      <w:r w:rsidR="001E41E1">
        <w:rPr>
          <w:rFonts w:hint="eastAsia"/>
        </w:rPr>
        <w:t xml:space="preserve"> </w:t>
      </w:r>
      <w:r w:rsidR="001E41E1">
        <w:rPr>
          <w:rFonts w:hint="eastAsia"/>
          <w:i/>
        </w:rPr>
        <w:t>split</w:t>
      </w:r>
      <w:r w:rsidR="001E41E1">
        <w:rPr>
          <w:rFonts w:hint="eastAsia"/>
        </w:rPr>
        <w:t>해</w:t>
      </w:r>
      <w:r w:rsidR="001E41E1">
        <w:rPr>
          <w:rFonts w:hint="eastAsia"/>
        </w:rPr>
        <w:t xml:space="preserve"> </w:t>
      </w:r>
      <w:r w:rsidR="001E41E1">
        <w:rPr>
          <w:rFonts w:hint="eastAsia"/>
        </w:rPr>
        <w:t>모두</w:t>
      </w:r>
      <w:r w:rsidR="001E41E1">
        <w:rPr>
          <w:rFonts w:hint="eastAsia"/>
        </w:rPr>
        <w:t xml:space="preserve"> </w:t>
      </w:r>
      <w:r w:rsidR="001E41E1">
        <w:rPr>
          <w:rFonts w:hint="eastAsia"/>
        </w:rPr>
        <w:t>더하는</w:t>
      </w:r>
      <w:r w:rsidR="001E41E1">
        <w:rPr>
          <w:rFonts w:hint="eastAsia"/>
        </w:rPr>
        <w:t xml:space="preserve"> </w:t>
      </w:r>
      <w:r w:rsidR="001E41E1">
        <w:rPr>
          <w:rFonts w:hint="eastAsia"/>
        </w:rPr>
        <w:t>방식으로</w:t>
      </w:r>
      <w:r w:rsidR="001E41E1">
        <w:rPr>
          <w:rFonts w:hint="eastAsia"/>
        </w:rPr>
        <w:t xml:space="preserve"> </w:t>
      </w:r>
      <w:r w:rsidR="001E41E1">
        <w:rPr>
          <w:rFonts w:hint="eastAsia"/>
        </w:rPr>
        <w:t>작동한다</w:t>
      </w:r>
      <w:r w:rsidR="001E41E1">
        <w:rPr>
          <w:rFonts w:hint="eastAsia"/>
        </w:rPr>
        <w:t>.</w:t>
      </w:r>
    </w:p>
    <w:sectPr w:rsidR="00A352C4" w:rsidRPr="001E41E1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3C" w:rsidRDefault="000D323C" w:rsidP="00354861">
      <w:r>
        <w:separator/>
      </w:r>
    </w:p>
  </w:endnote>
  <w:endnote w:type="continuationSeparator" w:id="0">
    <w:p w:rsidR="000D323C" w:rsidRDefault="000D323C" w:rsidP="0035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Medium">
    <w:panose1 w:val="020B06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KR Medium">
    <w:altName w:val="맑은 고딕 Semilight"/>
    <w:panose1 w:val="00000000000000000000"/>
    <w:charset w:val="81"/>
    <w:family w:val="swiss"/>
    <w:notTrueType/>
    <w:pitch w:val="variable"/>
    <w:sig w:usb0="00000000" w:usb1="09DF3410" w:usb2="00000010" w:usb3="00000000" w:csb0="002E0107" w:csb1="00000000"/>
  </w:font>
  <w:font w:name="Noto Sans KR Bold">
    <w:altName w:val="맑은 고딕 Semilight"/>
    <w:panose1 w:val="00000000000000000000"/>
    <w:charset w:val="81"/>
    <w:family w:val="swiss"/>
    <w:notTrueType/>
    <w:pitch w:val="variable"/>
    <w:sig w:usb0="00000000" w:usb1="09DF3410" w:usb2="00000010" w:usb3="00000000" w:csb0="0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KR Regular">
    <w:altName w:val="맑은 고딕 Semilight"/>
    <w:panose1 w:val="00000000000000000000"/>
    <w:charset w:val="81"/>
    <w:family w:val="swiss"/>
    <w:notTrueType/>
    <w:pitch w:val="variable"/>
    <w:sig w:usb0="00000000" w:usb1="09DF3410" w:usb2="00000010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8D8" w:rsidRDefault="00C258D8" w:rsidP="00362E8B">
    <w:pPr>
      <w:pStyle w:val="a7"/>
      <w:tabs>
        <w:tab w:val="right" w:pos="8640"/>
      </w:tabs>
      <w:jc w:val="left"/>
    </w:pPr>
    <w:r w:rsidRPr="00362E8B">
      <w:rPr>
        <w:rFonts w:asciiTheme="majorHAnsi" w:hAnsiTheme="majorHAnsi"/>
        <w:sz w:val="16"/>
      </w:rPr>
      <w:t>Computational Thinking and Problem Solving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15D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3C" w:rsidRDefault="000D323C" w:rsidP="00354861">
      <w:r>
        <w:separator/>
      </w:r>
    </w:p>
  </w:footnote>
  <w:footnote w:type="continuationSeparator" w:id="0">
    <w:p w:rsidR="000D323C" w:rsidRDefault="000D323C" w:rsidP="0035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5B6A64"/>
    <w:multiLevelType w:val="multilevel"/>
    <w:tmpl w:val="A336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4B2D6B"/>
    <w:multiLevelType w:val="multilevel"/>
    <w:tmpl w:val="4E7C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062FE5"/>
    <w:multiLevelType w:val="multilevel"/>
    <w:tmpl w:val="6780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829FD"/>
    <w:multiLevelType w:val="multilevel"/>
    <w:tmpl w:val="28F4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6057F"/>
    <w:multiLevelType w:val="multilevel"/>
    <w:tmpl w:val="0170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5546A"/>
    <w:multiLevelType w:val="multilevel"/>
    <w:tmpl w:val="69EA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B50792"/>
    <w:multiLevelType w:val="multilevel"/>
    <w:tmpl w:val="5DD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D24B82"/>
    <w:multiLevelType w:val="multilevel"/>
    <w:tmpl w:val="238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BE02BC"/>
    <w:multiLevelType w:val="multilevel"/>
    <w:tmpl w:val="3B2E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2227C1"/>
    <w:multiLevelType w:val="hybridMultilevel"/>
    <w:tmpl w:val="53020E36"/>
    <w:lvl w:ilvl="0" w:tplc="9E824B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947FD6"/>
    <w:multiLevelType w:val="multilevel"/>
    <w:tmpl w:val="FC1A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64E6F"/>
    <w:multiLevelType w:val="multilevel"/>
    <w:tmpl w:val="8302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3C3E92"/>
    <w:multiLevelType w:val="multilevel"/>
    <w:tmpl w:val="3FAA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158A2"/>
    <w:multiLevelType w:val="multilevel"/>
    <w:tmpl w:val="18C8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F40990"/>
    <w:multiLevelType w:val="multilevel"/>
    <w:tmpl w:val="104A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925147"/>
    <w:multiLevelType w:val="multilevel"/>
    <w:tmpl w:val="BD56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3"/>
  </w:num>
  <w:num w:numId="18">
    <w:abstractNumId w:val="24"/>
  </w:num>
  <w:num w:numId="19">
    <w:abstractNumId w:val="18"/>
  </w:num>
  <w:num w:numId="20">
    <w:abstractNumId w:val="17"/>
  </w:num>
  <w:num w:numId="21">
    <w:abstractNumId w:val="12"/>
  </w:num>
  <w:num w:numId="22">
    <w:abstractNumId w:val="15"/>
  </w:num>
  <w:num w:numId="23">
    <w:abstractNumId w:val="23"/>
  </w:num>
  <w:num w:numId="24">
    <w:abstractNumId w:val="26"/>
  </w:num>
  <w:num w:numId="25">
    <w:abstractNumId w:val="22"/>
  </w:num>
  <w:num w:numId="26">
    <w:abstractNumId w:val="27"/>
  </w:num>
  <w:num w:numId="27">
    <w:abstractNumId w:val="19"/>
  </w:num>
  <w:num w:numId="28">
    <w:abstractNumId w:val="16"/>
  </w:num>
  <w:num w:numId="29">
    <w:abstractNumId w:val="28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05"/>
    <w:rsid w:val="000237C0"/>
    <w:rsid w:val="000C2EA4"/>
    <w:rsid w:val="000D323C"/>
    <w:rsid w:val="000E052D"/>
    <w:rsid w:val="000F26A9"/>
    <w:rsid w:val="000F4487"/>
    <w:rsid w:val="00103FA5"/>
    <w:rsid w:val="0010544F"/>
    <w:rsid w:val="001E41E1"/>
    <w:rsid w:val="00215070"/>
    <w:rsid w:val="002554CD"/>
    <w:rsid w:val="00293B83"/>
    <w:rsid w:val="002B08B5"/>
    <w:rsid w:val="002B4294"/>
    <w:rsid w:val="002C5456"/>
    <w:rsid w:val="00333D0D"/>
    <w:rsid w:val="00343FE7"/>
    <w:rsid w:val="00354861"/>
    <w:rsid w:val="00362E8B"/>
    <w:rsid w:val="0036618E"/>
    <w:rsid w:val="003F5182"/>
    <w:rsid w:val="004B76DB"/>
    <w:rsid w:val="004C049F"/>
    <w:rsid w:val="005000E2"/>
    <w:rsid w:val="005E19E5"/>
    <w:rsid w:val="005F4C28"/>
    <w:rsid w:val="00635BF0"/>
    <w:rsid w:val="006717A8"/>
    <w:rsid w:val="00672E00"/>
    <w:rsid w:val="006920E3"/>
    <w:rsid w:val="006A3CE7"/>
    <w:rsid w:val="006E206A"/>
    <w:rsid w:val="00715D6D"/>
    <w:rsid w:val="00820649"/>
    <w:rsid w:val="00823E4C"/>
    <w:rsid w:val="00843E59"/>
    <w:rsid w:val="0089482B"/>
    <w:rsid w:val="008B606F"/>
    <w:rsid w:val="008F06F0"/>
    <w:rsid w:val="008F1A56"/>
    <w:rsid w:val="00900D53"/>
    <w:rsid w:val="00925A69"/>
    <w:rsid w:val="009B6ACB"/>
    <w:rsid w:val="009E549B"/>
    <w:rsid w:val="00A352C4"/>
    <w:rsid w:val="00A47F4B"/>
    <w:rsid w:val="00A8581C"/>
    <w:rsid w:val="00AE0532"/>
    <w:rsid w:val="00B17538"/>
    <w:rsid w:val="00B35868"/>
    <w:rsid w:val="00B44BA8"/>
    <w:rsid w:val="00B8773F"/>
    <w:rsid w:val="00B9453A"/>
    <w:rsid w:val="00BC6966"/>
    <w:rsid w:val="00C258D8"/>
    <w:rsid w:val="00C37878"/>
    <w:rsid w:val="00C42B6A"/>
    <w:rsid w:val="00C46267"/>
    <w:rsid w:val="00C6541E"/>
    <w:rsid w:val="00C6554A"/>
    <w:rsid w:val="00CB3E91"/>
    <w:rsid w:val="00CD6F64"/>
    <w:rsid w:val="00D972E2"/>
    <w:rsid w:val="00DE79E5"/>
    <w:rsid w:val="00E00687"/>
    <w:rsid w:val="00E0647C"/>
    <w:rsid w:val="00E86905"/>
    <w:rsid w:val="00ED7C44"/>
    <w:rsid w:val="00F268BC"/>
    <w:rsid w:val="00F7546D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99D04"/>
  <w15:chartTrackingRefBased/>
  <w15:docId w15:val="{DBF69800-AC22-412D-A862-17420924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15D6D"/>
    <w:pPr>
      <w:spacing w:line="240" w:lineRule="auto"/>
    </w:pPr>
    <w:rPr>
      <w:rFonts w:eastAsia="Noto Sans CJK KR Regular"/>
      <w:lang w:eastAsia="ko-KR"/>
    </w:rPr>
  </w:style>
  <w:style w:type="paragraph" w:styleId="1">
    <w:name w:val="heading 1"/>
    <w:basedOn w:val="a1"/>
    <w:next w:val="a1"/>
    <w:link w:val="1Char"/>
    <w:uiPriority w:val="9"/>
    <w:qFormat/>
    <w:rsid w:val="00715D6D"/>
    <w:pPr>
      <w:keepNext/>
      <w:keepLines/>
      <w:spacing w:before="600" w:after="60"/>
      <w:contextualSpacing/>
      <w:outlineLvl w:val="0"/>
    </w:pPr>
    <w:rPr>
      <w:rFonts w:asciiTheme="majorHAnsi" w:eastAsia="Noto Sans CJK KR Medium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DE79E5"/>
    <w:pPr>
      <w:keepNext/>
      <w:keepLines/>
      <w:spacing w:before="240" w:after="0"/>
      <w:contextualSpacing/>
      <w:outlineLvl w:val="1"/>
    </w:pPr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715D6D"/>
    <w:rPr>
      <w:rFonts w:asciiTheme="majorHAnsi" w:eastAsia="Noto Sans CJK KR Medium" w:hAnsiTheme="majorHAnsi" w:cstheme="majorBidi"/>
      <w:color w:val="007789" w:themeColor="accent1" w:themeShade="BF"/>
      <w:sz w:val="32"/>
      <w:lang w:eastAsia="ko-KR"/>
    </w:rPr>
  </w:style>
  <w:style w:type="character" w:customStyle="1" w:styleId="2Char">
    <w:name w:val="제목 2 Char"/>
    <w:basedOn w:val="a2"/>
    <w:link w:val="2"/>
    <w:uiPriority w:val="9"/>
    <w:rsid w:val="00DE79E5"/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5">
    <w:name w:val="Title"/>
    <w:basedOn w:val="a1"/>
    <w:link w:val="Char"/>
    <w:uiPriority w:val="2"/>
    <w:unhideWhenUsed/>
    <w:qFormat/>
    <w:rsid w:val="00A352C4"/>
    <w:pPr>
      <w:spacing w:before="480" w:after="40"/>
      <w:contextualSpacing/>
      <w:jc w:val="center"/>
    </w:pPr>
    <w:rPr>
      <w:rFonts w:ascii="Noto Sans KR Bold" w:eastAsia="Noto Sans KR Bold" w:hAnsi="Noto Sans KR Bold" w:cs="Noto Sans KR Bold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5"/>
    <w:uiPriority w:val="2"/>
    <w:rsid w:val="00A352C4"/>
    <w:rPr>
      <w:rFonts w:ascii="Noto Sans KR Bold" w:eastAsia="Noto Sans KR Bold" w:hAnsi="Noto Sans KR Bold" w:cs="Noto Sans KR Bold"/>
      <w:color w:val="007789" w:themeColor="accent1" w:themeShade="BF"/>
      <w:kern w:val="28"/>
      <w:sz w:val="60"/>
      <w:lang w:eastAsia="ko-KR"/>
    </w:rPr>
  </w:style>
  <w:style w:type="paragraph" w:styleId="a6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6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7">
    <w:name w:val="footer"/>
    <w:basedOn w:val="a1"/>
    <w:link w:val="Char1"/>
    <w:uiPriority w:val="99"/>
    <w:unhideWhenUsed/>
    <w:rsid w:val="00C6554A"/>
    <w:pPr>
      <w:spacing w:before="0" w:after="0"/>
      <w:jc w:val="right"/>
    </w:pPr>
    <w:rPr>
      <w:caps/>
    </w:rPr>
  </w:style>
  <w:style w:type="character" w:customStyle="1" w:styleId="Char1">
    <w:name w:val="바닥글 Char"/>
    <w:basedOn w:val="a2"/>
    <w:link w:val="a7"/>
    <w:uiPriority w:val="99"/>
    <w:rsid w:val="00C6554A"/>
    <w:rPr>
      <w:caps/>
    </w:rPr>
  </w:style>
  <w:style w:type="paragraph" w:customStyle="1" w:styleId="Photo">
    <w:name w:val="Photo"/>
    <w:basedOn w:val="a1"/>
    <w:uiPriority w:val="1"/>
    <w:qFormat/>
    <w:rsid w:val="00C6554A"/>
    <w:pPr>
      <w:spacing w:before="0" w:after="0"/>
      <w:jc w:val="center"/>
    </w:pPr>
  </w:style>
  <w:style w:type="paragraph" w:styleId="a8">
    <w:name w:val="header"/>
    <w:basedOn w:val="a1"/>
    <w:link w:val="Char2"/>
    <w:uiPriority w:val="99"/>
    <w:unhideWhenUsed/>
    <w:rsid w:val="00C6554A"/>
    <w:pPr>
      <w:spacing w:before="0" w:after="0"/>
    </w:pPr>
  </w:style>
  <w:style w:type="character" w:customStyle="1" w:styleId="Char2">
    <w:name w:val="머리글 Char"/>
    <w:basedOn w:val="a2"/>
    <w:link w:val="a8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9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a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a"/>
    <w:uiPriority w:val="30"/>
    <w:semiHidden/>
    <w:rsid w:val="00C6554A"/>
    <w:rPr>
      <w:i/>
      <w:iCs/>
      <w:color w:val="007789" w:themeColor="accent1" w:themeShade="BF"/>
    </w:rPr>
  </w:style>
  <w:style w:type="character" w:styleId="ab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c">
    <w:name w:val="caption"/>
    <w:basedOn w:val="a1"/>
    <w:next w:val="a1"/>
    <w:uiPriority w:val="35"/>
    <w:semiHidden/>
    <w:unhideWhenUsed/>
    <w:qFormat/>
    <w:rsid w:val="00C6554A"/>
    <w:pPr>
      <w:spacing w:before="0"/>
    </w:pPr>
    <w:rPr>
      <w:i/>
      <w:iCs/>
      <w:color w:val="4E5B6F" w:themeColor="text2"/>
      <w:szCs w:val="18"/>
    </w:rPr>
  </w:style>
  <w:style w:type="paragraph" w:styleId="ad">
    <w:name w:val="Balloon Text"/>
    <w:basedOn w:val="a1"/>
    <w:link w:val="Char4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d"/>
    <w:uiPriority w:val="99"/>
    <w:semiHidden/>
    <w:rsid w:val="00C6554A"/>
    <w:rPr>
      <w:rFonts w:ascii="Segoe UI" w:hAnsi="Segoe UI" w:cs="Segoe UI"/>
      <w:szCs w:val="18"/>
    </w:rPr>
  </w:style>
  <w:style w:type="paragraph" w:styleId="ae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0">
    <w:name w:val="annotation text"/>
    <w:basedOn w:val="a1"/>
    <w:link w:val="Char5"/>
    <w:uiPriority w:val="99"/>
    <w:semiHidden/>
    <w:unhideWhenUsed/>
    <w:rsid w:val="00C6554A"/>
    <w:rPr>
      <w:szCs w:val="20"/>
    </w:rPr>
  </w:style>
  <w:style w:type="character" w:customStyle="1" w:styleId="Char5">
    <w:name w:val="메모 텍스트 Char"/>
    <w:basedOn w:val="a2"/>
    <w:link w:val="af0"/>
    <w:uiPriority w:val="99"/>
    <w:semiHidden/>
    <w:rsid w:val="00C6554A"/>
    <w:rPr>
      <w:szCs w:val="20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1"/>
    <w:uiPriority w:val="99"/>
    <w:semiHidden/>
    <w:rsid w:val="00C6554A"/>
    <w:rPr>
      <w:b/>
      <w:bCs/>
      <w:szCs w:val="20"/>
    </w:rPr>
  </w:style>
  <w:style w:type="paragraph" w:styleId="af2">
    <w:name w:val="Document Map"/>
    <w:basedOn w:val="a1"/>
    <w:link w:val="Char7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2"/>
    <w:uiPriority w:val="99"/>
    <w:semiHidden/>
    <w:rsid w:val="00C6554A"/>
    <w:rPr>
      <w:rFonts w:ascii="Segoe UI" w:hAnsi="Segoe UI" w:cs="Segoe UI"/>
      <w:szCs w:val="16"/>
    </w:rPr>
  </w:style>
  <w:style w:type="paragraph" w:styleId="af3">
    <w:name w:val="endnote text"/>
    <w:basedOn w:val="a1"/>
    <w:link w:val="Char8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Char8">
    <w:name w:val="미주 텍스트 Char"/>
    <w:basedOn w:val="a2"/>
    <w:link w:val="af3"/>
    <w:uiPriority w:val="99"/>
    <w:semiHidden/>
    <w:rsid w:val="00C6554A"/>
    <w:rPr>
      <w:szCs w:val="20"/>
    </w:rPr>
  </w:style>
  <w:style w:type="paragraph" w:styleId="af4">
    <w:name w:val="envelope return"/>
    <w:basedOn w:val="a1"/>
    <w:uiPriority w:val="99"/>
    <w:semiHidden/>
    <w:unhideWhenUsed/>
    <w:rsid w:val="00C6554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af5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6">
    <w:name w:val="footnote text"/>
    <w:basedOn w:val="a1"/>
    <w:link w:val="Char9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Char9">
    <w:name w:val="각주 텍스트 Char"/>
    <w:basedOn w:val="a2"/>
    <w:link w:val="af6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7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8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8"/>
    <w:uiPriority w:val="99"/>
    <w:semiHidden/>
    <w:rsid w:val="00C6554A"/>
    <w:rPr>
      <w:rFonts w:ascii="Consolas" w:hAnsi="Consolas"/>
      <w:szCs w:val="20"/>
    </w:rPr>
  </w:style>
  <w:style w:type="character" w:styleId="af9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a">
    <w:name w:val="Plain Text"/>
    <w:basedOn w:val="a1"/>
    <w:link w:val="Charb"/>
    <w:uiPriority w:val="99"/>
    <w:semiHidden/>
    <w:unhideWhenUsed/>
    <w:rsid w:val="00C6554A"/>
    <w:pPr>
      <w:spacing w:before="0" w:after="0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a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comment">
    <w:name w:val="comment"/>
    <w:basedOn w:val="a2"/>
    <w:rsid w:val="00F7546D"/>
  </w:style>
  <w:style w:type="character" w:customStyle="1" w:styleId="keyword">
    <w:name w:val="keyword"/>
    <w:basedOn w:val="a2"/>
    <w:rsid w:val="00F7546D"/>
  </w:style>
  <w:style w:type="character" w:customStyle="1" w:styleId="special">
    <w:name w:val="special"/>
    <w:basedOn w:val="a2"/>
    <w:rsid w:val="00F7546D"/>
  </w:style>
  <w:style w:type="character" w:customStyle="1" w:styleId="string">
    <w:name w:val="string"/>
    <w:basedOn w:val="a2"/>
    <w:rsid w:val="00F7546D"/>
  </w:style>
  <w:style w:type="character" w:customStyle="1" w:styleId="number">
    <w:name w:val="number"/>
    <w:basedOn w:val="a2"/>
    <w:rsid w:val="00F7546D"/>
  </w:style>
  <w:style w:type="paragraph" w:styleId="afb">
    <w:name w:val="List Paragraph"/>
    <w:basedOn w:val="a1"/>
    <w:uiPriority w:val="34"/>
    <w:unhideWhenUsed/>
    <w:qFormat/>
    <w:rsid w:val="004B76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r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271</TotalTime>
  <Pages>11</Pages>
  <Words>867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CTPS Assignment 1 Report</vt:lpstr>
      <vt:lpstr>Assignment 1 Report</vt:lpstr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CTPS Assignment 2 Report</dc:title>
  <dc:subject>Computational Thinking and Problem Solving</dc:subject>
  <dc:creator>Nathan Cho</dc:creator>
  <cp:keywords>CAU 2019</cp:keywords>
  <dc:description/>
  <cp:lastModifiedBy>CAU</cp:lastModifiedBy>
  <cp:revision>28</cp:revision>
  <cp:lastPrinted>2019-02-18T06:56:00Z</cp:lastPrinted>
  <dcterms:created xsi:type="dcterms:W3CDTF">2019-02-01T15:22:00Z</dcterms:created>
  <dcterms:modified xsi:type="dcterms:W3CDTF">2019-02-18T06:59:00Z</dcterms:modified>
</cp:coreProperties>
</file>