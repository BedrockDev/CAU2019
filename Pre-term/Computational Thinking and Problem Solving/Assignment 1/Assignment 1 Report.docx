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Default="00C6554A" w:rsidP="00354861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</w:p>
    <w:p w:rsidR="00E86905" w:rsidRDefault="00E86905" w:rsidP="00354861">
      <w:pPr>
        <w:pStyle w:val="Photo"/>
      </w:pPr>
      <w:r w:rsidRPr="008B527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300156</wp:posOffset>
            </wp:positionV>
            <wp:extent cx="1800000" cy="1800000"/>
            <wp:effectExtent l="0" t="0" r="0" b="0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905" w:rsidRDefault="00E86905" w:rsidP="00354861">
      <w:pPr>
        <w:pStyle w:val="Photo"/>
      </w:pPr>
    </w:p>
    <w:p w:rsidR="00E86905" w:rsidRPr="008B5277" w:rsidRDefault="00E86905" w:rsidP="00354861">
      <w:pPr>
        <w:pStyle w:val="Photo"/>
      </w:pPr>
    </w:p>
    <w:bookmarkEnd w:id="0"/>
    <w:bookmarkEnd w:id="1"/>
    <w:bookmarkEnd w:id="2"/>
    <w:bookmarkEnd w:id="3"/>
    <w:bookmarkEnd w:id="4"/>
    <w:p w:rsidR="00C6554A" w:rsidRPr="00C37878" w:rsidRDefault="00B35868" w:rsidP="00354861">
      <w:pPr>
        <w:pStyle w:val="Title"/>
      </w:pPr>
      <w:r w:rsidRPr="00C37878">
        <w:rPr>
          <w:rFonts w:hint="eastAsia"/>
        </w:rPr>
        <w:t xml:space="preserve">과제 </w:t>
      </w:r>
      <w:r w:rsidRPr="00C37878">
        <w:t>1</w:t>
      </w:r>
    </w:p>
    <w:p w:rsidR="00C6554A" w:rsidRPr="00D5413C" w:rsidRDefault="00B35868" w:rsidP="00354861">
      <w:pPr>
        <w:pStyle w:val="Subtitle"/>
      </w:pPr>
      <w:r>
        <w:t>Assignment 1</w:t>
      </w:r>
    </w:p>
    <w:p w:rsidR="00B44BA8" w:rsidRDefault="00B44BA8" w:rsidP="00354861">
      <w:pPr>
        <w:pStyle w:val="ContactInfo"/>
        <w:spacing w:line="276" w:lineRule="auto"/>
      </w:pPr>
      <w:r w:rsidRPr="00B44BA8">
        <w:rPr>
          <w:rFonts w:ascii="Noto Sans KR Regular" w:hAnsi="Noto Sans KR Regular"/>
          <w:sz w:val="20"/>
        </w:rPr>
        <w:t>391040277</w:t>
      </w:r>
      <w:r>
        <w:rPr>
          <w:rFonts w:ascii="Noto Sans KR Regular" w:hAnsi="Noto Sans KR Regular"/>
          <w:sz w:val="20"/>
        </w:rPr>
        <w:t xml:space="preserve"> |</w:t>
      </w:r>
      <w:r>
        <w:t xml:space="preserve"> </w:t>
      </w:r>
      <w:r w:rsidR="00E00687">
        <w:t>Nathan Cho</w:t>
      </w:r>
      <w:r>
        <w:t xml:space="preserve"> |</w:t>
      </w:r>
      <w:r w:rsidR="00E00687">
        <w:t xml:space="preserve"> </w:t>
      </w:r>
      <w:r w:rsidR="00E00687" w:rsidRPr="00E00687">
        <w:rPr>
          <w:rFonts w:ascii="Noto Sans KR Regular" w:hAnsi="Noto Sans KR Regular" w:hint="eastAsia"/>
        </w:rPr>
        <w:t>조나단</w:t>
      </w:r>
    </w:p>
    <w:p w:rsidR="00C6554A" w:rsidRDefault="00E00687" w:rsidP="00354861">
      <w:pPr>
        <w:pStyle w:val="ContactInfo"/>
        <w:spacing w:line="276" w:lineRule="auto"/>
      </w:pPr>
      <w:r>
        <w:t>Computational Thinking and Problem Solving</w:t>
      </w:r>
      <w:r w:rsidR="00C6554A">
        <w:t xml:space="preserve"> |</w:t>
      </w:r>
      <w:r w:rsidR="00C6554A" w:rsidRPr="00D5413C">
        <w:t xml:space="preserve"> </w:t>
      </w:r>
      <w:r>
        <w:t>2019-</w:t>
      </w:r>
      <w:r w:rsidR="00CD6F64">
        <w:t>02-0</w:t>
      </w:r>
      <w:r w:rsidR="00CB3E91">
        <w:t>9</w:t>
      </w:r>
      <w:r w:rsidR="00C6554A">
        <w:br w:type="page"/>
      </w:r>
    </w:p>
    <w:p w:rsidR="008F1A56" w:rsidRDefault="00C37878" w:rsidP="00354861">
      <w:pPr>
        <w:pStyle w:val="Heading1"/>
      </w:pPr>
      <w:r>
        <w:rPr>
          <w:rFonts w:hint="eastAsia"/>
        </w:rPr>
        <w:lastRenderedPageBreak/>
        <w:t xml:space="preserve">Problem 1. </w:t>
      </w:r>
      <w:r w:rsidRPr="00C37878">
        <w:rPr>
          <w:rFonts w:hint="eastAsia"/>
        </w:rPr>
        <w:t>절대값</w:t>
      </w:r>
      <w:r w:rsidRPr="00C37878">
        <w:rPr>
          <w:rFonts w:hint="eastAsia"/>
        </w:rPr>
        <w:t xml:space="preserve"> </w:t>
      </w:r>
      <w:r w:rsidRPr="00C37878">
        <w:rPr>
          <w:rFonts w:hint="eastAsia"/>
        </w:rPr>
        <w:t>출력하</w:t>
      </w:r>
      <w:r>
        <w:rPr>
          <w:rFonts w:hint="eastAsia"/>
        </w:rPr>
        <w:t>기</w:t>
      </w:r>
    </w:p>
    <w:p w:rsidR="00DE79E5" w:rsidRPr="00DE79E5" w:rsidRDefault="00DE79E5" w:rsidP="00354861">
      <w:pPr>
        <w:pStyle w:val="Heading2"/>
      </w:pPr>
      <w:r>
        <w:rPr>
          <w:rFonts w:hint="eastAsia"/>
        </w:rPr>
        <w:t>소스</w:t>
      </w:r>
      <w:r w:rsidR="00354861"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C37878" w:rsidRDefault="00DE79E5" w:rsidP="00354861">
      <w:r>
        <w:rPr>
          <w:noProof/>
        </w:rPr>
        <w:drawing>
          <wp:inline distT="0" distB="0" distL="0" distR="0" wp14:anchorId="0EA73325" wp14:editId="15AEB883">
            <wp:extent cx="5232818" cy="137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3" t="6385" r="3969" b="70992"/>
                    <a:stretch/>
                  </pic:blipFill>
                  <pic:spPr bwMode="auto">
                    <a:xfrm>
                      <a:off x="0" y="0"/>
                      <a:ext cx="5234443" cy="137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E5" w:rsidRDefault="00354861" w:rsidP="00354861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DE79E5" w:rsidRDefault="00DE79E5" w:rsidP="00354861">
      <w:r>
        <w:rPr>
          <w:noProof/>
        </w:rPr>
        <w:drawing>
          <wp:inline distT="0" distB="0" distL="0" distR="0" wp14:anchorId="09967CB7" wp14:editId="0D487974">
            <wp:extent cx="2620370" cy="859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7" t="20273" r="51456" b="65616"/>
                    <a:stretch/>
                  </pic:blipFill>
                  <pic:spPr bwMode="auto">
                    <a:xfrm>
                      <a:off x="0" y="0"/>
                      <a:ext cx="2622351" cy="85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설명</w:t>
      </w:r>
    </w:p>
    <w:p w:rsidR="00354861" w:rsidRDefault="00354861" w:rsidP="00354861">
      <w:r>
        <w:rPr>
          <w:rFonts w:hint="eastAsia"/>
        </w:rPr>
        <w:t>양수일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 w:rsidRPr="00354861">
        <w:rPr>
          <w:rFonts w:hint="eastAsia"/>
        </w:rPr>
        <w:t>알고리즘이다</w:t>
      </w:r>
      <w:r>
        <w:rPr>
          <w:rFonts w:hint="eastAsia"/>
        </w:rPr>
        <w:t>.</w:t>
      </w:r>
      <w:bookmarkStart w:id="5" w:name="_GoBack"/>
      <w:bookmarkEnd w:id="5"/>
    </w:p>
    <w:p w:rsidR="00354861" w:rsidRDefault="00354861" w:rsidP="00354861">
      <w:r>
        <w:br w:type="page"/>
      </w:r>
    </w:p>
    <w:p w:rsidR="00DE79E5" w:rsidRDefault="00354861" w:rsidP="00354861">
      <w:pPr>
        <w:pStyle w:val="Heading1"/>
      </w:pPr>
      <w:r>
        <w:lastRenderedPageBreak/>
        <w:t xml:space="preserve">Problem 2.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p w:rsidR="00354861" w:rsidRDefault="00354861" w:rsidP="00354861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354861" w:rsidRDefault="00354861" w:rsidP="00354861">
      <w:r>
        <w:rPr>
          <w:noProof/>
        </w:rPr>
        <w:drawing>
          <wp:inline distT="0" distB="0" distL="0" distR="0" wp14:anchorId="3D1658FA" wp14:editId="5B9E5E9F">
            <wp:extent cx="3964675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2" t="6273" r="27100" b="57327"/>
                    <a:stretch/>
                  </pic:blipFill>
                  <pic:spPr bwMode="auto">
                    <a:xfrm>
                      <a:off x="0" y="0"/>
                      <a:ext cx="3965408" cy="221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3F5182" w:rsidRDefault="003F5182" w:rsidP="003F5182">
      <w:r>
        <w:rPr>
          <w:noProof/>
        </w:rPr>
        <w:drawing>
          <wp:inline distT="0" distB="0" distL="0" distR="0" wp14:anchorId="11DC40FF" wp14:editId="767A21FB">
            <wp:extent cx="2524836" cy="1856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7" t="19936" r="53231" b="49599"/>
                    <a:stretch/>
                  </pic:blipFill>
                  <pic:spPr bwMode="auto">
                    <a:xfrm>
                      <a:off x="0" y="0"/>
                      <a:ext cx="2524989" cy="185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82" w:rsidRDefault="003F5182" w:rsidP="003F5182">
      <w:pPr>
        <w:pStyle w:val="Heading2"/>
      </w:pPr>
      <w:r>
        <w:rPr>
          <w:rFonts w:hint="eastAsia"/>
        </w:rPr>
        <w:t>설명</w:t>
      </w:r>
    </w:p>
    <w:p w:rsidR="000E052D" w:rsidRDefault="000E052D" w:rsidP="003F5182">
      <w:r>
        <w:t xml:space="preserve">if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in </w:t>
      </w:r>
      <w:r w:rsidR="003F5182">
        <w:rPr>
          <w:rFonts w:hint="eastAsia"/>
        </w:rPr>
        <w:t>구문을</w:t>
      </w:r>
      <w:r w:rsidR="003F5182">
        <w:rPr>
          <w:rFonts w:hint="eastAsia"/>
        </w:rPr>
        <w:t xml:space="preserve"> </w:t>
      </w:r>
      <w:r w:rsidR="003F5182"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동이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동인지를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0E052D" w:rsidRDefault="000E052D">
      <w:pPr>
        <w:spacing w:line="264" w:lineRule="auto"/>
      </w:pPr>
      <w:r>
        <w:br w:type="page"/>
      </w:r>
    </w:p>
    <w:p w:rsidR="003F5182" w:rsidRDefault="000E052D" w:rsidP="000E052D">
      <w:pPr>
        <w:pStyle w:val="Heading1"/>
      </w:pPr>
      <w:r>
        <w:rPr>
          <w:rFonts w:hint="eastAsia"/>
        </w:rPr>
        <w:lastRenderedPageBreak/>
        <w:t>P</w:t>
      </w:r>
      <w:r>
        <w:t xml:space="preserve">roblem 3.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</w:p>
    <w:p w:rsidR="000E052D" w:rsidRDefault="000E052D" w:rsidP="000E052D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0E052D" w:rsidRDefault="00CB3E91" w:rsidP="000E052D">
      <w:r w:rsidRPr="00CB3E91">
        <w:drawing>
          <wp:inline distT="0" distB="0" distL="0" distR="0" wp14:anchorId="57731178" wp14:editId="68F7F7B1">
            <wp:extent cx="5486400" cy="2602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2D" w:rsidRDefault="000E052D" w:rsidP="000E052D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0E052D" w:rsidRDefault="000E052D" w:rsidP="000E052D">
      <w:r>
        <w:rPr>
          <w:noProof/>
        </w:rPr>
        <w:drawing>
          <wp:inline distT="0" distB="0" distL="0" distR="0" wp14:anchorId="08BF089A" wp14:editId="145DBE2B">
            <wp:extent cx="3098042" cy="2374711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8" t="19936" r="43033" b="41088"/>
                    <a:stretch/>
                  </pic:blipFill>
                  <pic:spPr bwMode="auto">
                    <a:xfrm>
                      <a:off x="0" y="0"/>
                      <a:ext cx="3098108" cy="237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2D" w:rsidRDefault="000E052D" w:rsidP="000E052D">
      <w:pPr>
        <w:pStyle w:val="Heading2"/>
      </w:pPr>
      <w:r>
        <w:rPr>
          <w:rFonts w:hint="eastAsia"/>
        </w:rPr>
        <w:t>설명</w:t>
      </w:r>
    </w:p>
    <w:p w:rsidR="00672E00" w:rsidRPr="00CB3E91" w:rsidRDefault="00CB3E91" w:rsidP="000E052D">
      <w:r>
        <w:t xml:space="preserve">list </w:t>
      </w:r>
      <w:proofErr w:type="spellStart"/>
      <w:r w:rsidR="000F4487">
        <w:rPr>
          <w:rFonts w:hint="eastAsia"/>
        </w:rPr>
        <w:t>를</w:t>
      </w:r>
      <w:proofErr w:type="spellEnd"/>
      <w:r w:rsidR="000F4487">
        <w:rPr>
          <w:rFonts w:hint="eastAsia"/>
        </w:rPr>
        <w:t xml:space="preserve"> </w:t>
      </w:r>
      <w:r w:rsidR="000F4487">
        <w:rPr>
          <w:rFonts w:hint="eastAsia"/>
        </w:rPr>
        <w:t>사용해서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음식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이름</w:t>
      </w:r>
      <w:r>
        <w:rPr>
          <w:rFonts w:hint="eastAsia"/>
        </w:rPr>
        <w:t>과</w:t>
      </w:r>
      <w:r w:rsidR="000F4487">
        <w:t xml:space="preserve"> </w:t>
      </w:r>
      <w:r w:rsidR="000F4487">
        <w:rPr>
          <w:rFonts w:hint="eastAsia"/>
        </w:rPr>
        <w:t>가격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만들어</w:t>
      </w:r>
      <w:r w:rsidR="000F4487">
        <w:rPr>
          <w:rFonts w:hint="eastAsia"/>
        </w:rPr>
        <w:t xml:space="preserve"> </w:t>
      </w:r>
      <w:r w:rsidR="000F4487">
        <w:rPr>
          <w:rFonts w:hint="eastAsia"/>
        </w:rPr>
        <w:t>사용했다</w:t>
      </w:r>
      <w:r w:rsidR="000F4487">
        <w:rPr>
          <w:rFonts w:hint="eastAsia"/>
        </w:rPr>
        <w:t>.</w:t>
      </w:r>
      <w:r w:rsidR="000F4487"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메뉴에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존재하는지를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proofErr w:type="spellStart"/>
      <w:r>
        <w:t>ValueError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>.</w:t>
      </w:r>
    </w:p>
    <w:p w:rsidR="00672E00" w:rsidRDefault="00672E00">
      <w:pPr>
        <w:spacing w:line="264" w:lineRule="auto"/>
      </w:pPr>
      <w:r>
        <w:br w:type="page"/>
      </w:r>
    </w:p>
    <w:p w:rsidR="000E052D" w:rsidRDefault="00672E00" w:rsidP="00672E00">
      <w:pPr>
        <w:pStyle w:val="Heading1"/>
      </w:pPr>
      <w:r>
        <w:rPr>
          <w:rFonts w:hint="eastAsia"/>
        </w:rPr>
        <w:lastRenderedPageBreak/>
        <w:t>P</w:t>
      </w:r>
      <w:r>
        <w:t xml:space="preserve">roblem 4. </w:t>
      </w:r>
      <w:r>
        <w:rPr>
          <w:rFonts w:hint="eastAsia"/>
        </w:rPr>
        <w:t>오름차순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72E00" w:rsidRDefault="00672E00" w:rsidP="00672E00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672E00" w:rsidRDefault="00672E00" w:rsidP="00672E00">
      <w:r>
        <w:rPr>
          <w:noProof/>
        </w:rPr>
        <w:drawing>
          <wp:inline distT="0" distB="0" distL="0" distR="0" wp14:anchorId="612C1DE2" wp14:editId="3FD45BE3">
            <wp:extent cx="4046561" cy="277731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3" t="6272" r="25864" b="48140"/>
                    <a:stretch/>
                  </pic:blipFill>
                  <pic:spPr bwMode="auto">
                    <a:xfrm>
                      <a:off x="0" y="0"/>
                      <a:ext cx="4046919" cy="277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00" w:rsidRDefault="00672E00" w:rsidP="00672E00">
      <w:pPr>
        <w:pStyle w:val="Heading2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672E00" w:rsidRDefault="00672E00" w:rsidP="00672E00">
      <w:r>
        <w:rPr>
          <w:noProof/>
        </w:rPr>
        <w:drawing>
          <wp:inline distT="0" distB="0" distL="0" distR="0" wp14:anchorId="7B6D4A02" wp14:editId="2687F15A">
            <wp:extent cx="2886501" cy="1398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7" t="20048" r="46888" b="56991"/>
                    <a:stretch/>
                  </pic:blipFill>
                  <pic:spPr bwMode="auto">
                    <a:xfrm>
                      <a:off x="0" y="0"/>
                      <a:ext cx="2886658" cy="139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00" w:rsidRDefault="00672E00" w:rsidP="00672E00">
      <w:pPr>
        <w:pStyle w:val="Heading2"/>
      </w:pPr>
      <w:r>
        <w:rPr>
          <w:rFonts w:hint="eastAsia"/>
        </w:rPr>
        <w:t>설명</w:t>
      </w:r>
    </w:p>
    <w:p w:rsidR="0010544F" w:rsidRDefault="006717A8" w:rsidP="00672E00"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 w:rsidR="0036618E">
        <w:t>list</w:t>
      </w:r>
      <w:r w:rsidR="0036618E">
        <w:rPr>
          <w:rFonts w:hint="eastAsia"/>
        </w:rPr>
        <w:t>자료형의</w:t>
      </w:r>
      <w:r w:rsidR="0036618E">
        <w:t xml:space="preserve"> sort </w:t>
      </w:r>
      <w:r w:rsidR="0036618E">
        <w:rPr>
          <w:rFonts w:hint="eastAsia"/>
        </w:rPr>
        <w:t>함수를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통해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오름차순으로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정렬하고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출력하는</w:t>
      </w:r>
      <w:r w:rsidR="0036618E">
        <w:rPr>
          <w:rFonts w:hint="eastAsia"/>
        </w:rPr>
        <w:t xml:space="preserve"> </w:t>
      </w:r>
      <w:r w:rsidR="0036618E">
        <w:rPr>
          <w:rFonts w:hint="eastAsia"/>
        </w:rPr>
        <w:t>알고리즘이다</w:t>
      </w:r>
      <w:r w:rsidR="0036618E"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부분에는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</w:t>
      </w:r>
      <w:r>
        <w:rPr>
          <w:rFonts w:hint="eastAsia"/>
        </w:rPr>
        <w:t>함수를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바로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문자열에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더할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수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없기</w:t>
      </w:r>
      <w:r w:rsidR="0010544F">
        <w:rPr>
          <w:rFonts w:hint="eastAsia"/>
        </w:rPr>
        <w:t xml:space="preserve"> </w:t>
      </w:r>
      <w:r w:rsidR="0010544F"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str</w:t>
      </w:r>
      <w:proofErr w:type="spellEnd"/>
      <w:r w:rsidR="0010544F">
        <w:t xml:space="preserve"> (</w:t>
      </w:r>
      <w:r w:rsidR="0010544F">
        <w:rPr>
          <w:rFonts w:hint="eastAsia"/>
        </w:rPr>
        <w:t>문자열</w:t>
      </w:r>
      <w:r w:rsidR="0010544F">
        <w:rPr>
          <w:rFonts w:hint="eastAsia"/>
        </w:rPr>
        <w:t>)</w:t>
      </w:r>
      <w:r w:rsidR="0010544F">
        <w:t xml:space="preserve">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변환해</w:t>
      </w:r>
      <w:r>
        <w:rPr>
          <w:rFonts w:hint="eastAsia"/>
        </w:rPr>
        <w:t xml:space="preserve"> </w:t>
      </w:r>
      <w:r>
        <w:rPr>
          <w:rFonts w:hint="eastAsia"/>
        </w:rPr>
        <w:t>문자열끼리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</w:p>
    <w:p w:rsidR="0010544F" w:rsidRDefault="0010544F">
      <w:pPr>
        <w:spacing w:line="264" w:lineRule="auto"/>
      </w:pPr>
      <w:r>
        <w:br w:type="page"/>
      </w:r>
    </w:p>
    <w:p w:rsidR="00672E00" w:rsidRDefault="0010544F" w:rsidP="0010544F">
      <w:pPr>
        <w:pStyle w:val="Heading1"/>
      </w:pPr>
      <w:r>
        <w:rPr>
          <w:rFonts w:hint="eastAsia"/>
        </w:rPr>
        <w:lastRenderedPageBreak/>
        <w:t>P</w:t>
      </w:r>
      <w:r>
        <w:t xml:space="preserve">roblem 5. </w:t>
      </w:r>
      <w:r>
        <w:rPr>
          <w:rFonts w:hint="eastAsia"/>
        </w:rPr>
        <w:t>구구단</w:t>
      </w:r>
    </w:p>
    <w:p w:rsidR="0010544F" w:rsidRPr="0010544F" w:rsidRDefault="0010544F" w:rsidP="0010544F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10544F" w:rsidRDefault="00635BF0" w:rsidP="0010544F">
      <w:r w:rsidRPr="00635BF0">
        <w:drawing>
          <wp:inline distT="0" distB="0" distL="0" distR="0" wp14:anchorId="33E3B93B" wp14:editId="53E0913A">
            <wp:extent cx="5486400" cy="607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F0" w:rsidRDefault="00635BF0">
      <w:pPr>
        <w:spacing w:line="264" w:lineRule="auto"/>
        <w:rPr>
          <w:rFonts w:asciiTheme="majorHAnsi" w:eastAsia="Noto Sans KR Medium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:rsidR="0010544F" w:rsidRDefault="0010544F" w:rsidP="0010544F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10544F" w:rsidRDefault="00635BF0" w:rsidP="0010544F">
      <w:r w:rsidRPr="00635BF0">
        <w:drawing>
          <wp:inline distT="0" distB="0" distL="0" distR="0" wp14:anchorId="6C64B041" wp14:editId="2669FB1A">
            <wp:extent cx="5486400" cy="21426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88"/>
                    <a:stretch/>
                  </pic:blipFill>
                  <pic:spPr bwMode="auto">
                    <a:xfrm>
                      <a:off x="0" y="0"/>
                      <a:ext cx="5486400" cy="214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635BF0" w:rsidP="0010544F">
      <w:r w:rsidRPr="00635BF0">
        <w:drawing>
          <wp:inline distT="0" distB="0" distL="0" distR="0" wp14:anchorId="1B0F474E" wp14:editId="3EE1E9C9">
            <wp:extent cx="5486400" cy="2136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F0" w:rsidRDefault="00635BF0" w:rsidP="0010544F">
      <w:pPr>
        <w:rPr>
          <w:rFonts w:hint="eastAsia"/>
        </w:rPr>
      </w:pPr>
      <w:r w:rsidRPr="00635BF0">
        <w:drawing>
          <wp:inline distT="0" distB="0" distL="0" distR="0" wp14:anchorId="4AB31199" wp14:editId="254E56EC">
            <wp:extent cx="5486400" cy="21583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4F" w:rsidRDefault="0010544F" w:rsidP="0010544F"/>
    <w:p w:rsidR="0010544F" w:rsidRDefault="0010544F">
      <w:pPr>
        <w:spacing w:line="264" w:lineRule="auto"/>
      </w:pPr>
      <w:r>
        <w:br w:type="page"/>
      </w:r>
    </w:p>
    <w:p w:rsidR="0010544F" w:rsidRDefault="0010544F" w:rsidP="0010544F">
      <w:r w:rsidRPr="0010544F">
        <w:rPr>
          <w:noProof/>
        </w:rPr>
        <w:lastRenderedPageBreak/>
        <w:drawing>
          <wp:inline distT="0" distB="0" distL="0" distR="0" wp14:anchorId="0B01C854" wp14:editId="64150E9D">
            <wp:extent cx="3193576" cy="68675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809" b="1"/>
                    <a:stretch/>
                  </pic:blipFill>
                  <pic:spPr bwMode="auto">
                    <a:xfrm>
                      <a:off x="0" y="0"/>
                      <a:ext cx="3391610" cy="72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4F" w:rsidRDefault="00823E4C" w:rsidP="0010544F">
      <w:r>
        <w:rPr>
          <w:rFonts w:hint="eastAsia"/>
        </w:rPr>
        <w:t>4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10544F">
      <w:r w:rsidRPr="00823E4C">
        <w:rPr>
          <w:noProof/>
        </w:rPr>
        <w:drawing>
          <wp:inline distT="0" distB="0" distL="0" distR="0" wp14:anchorId="146A7089" wp14:editId="174896E6">
            <wp:extent cx="5308979" cy="4639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418" cy="4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4C" w:rsidRDefault="00823E4C" w:rsidP="0010544F">
      <w:r>
        <w:rPr>
          <w:rFonts w:hint="eastAsia"/>
        </w:rPr>
        <w:t>시작이</w:t>
      </w:r>
      <w:r>
        <w:rPr>
          <w:rFonts w:hint="eastAsia"/>
        </w:rPr>
        <w:t xml:space="preserve"> </w:t>
      </w:r>
      <w:r>
        <w:rPr>
          <w:rFonts w:hint="eastAsia"/>
        </w:rPr>
        <w:t>끝보다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10544F">
      <w:r w:rsidRPr="00823E4C">
        <w:rPr>
          <w:noProof/>
        </w:rPr>
        <w:drawing>
          <wp:inline distT="0" distB="0" distL="0" distR="0" wp14:anchorId="2A335B0B" wp14:editId="1F8A2EA4">
            <wp:extent cx="5199797" cy="40098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b="3718"/>
                    <a:stretch/>
                  </pic:blipFill>
                  <pic:spPr bwMode="auto">
                    <a:xfrm>
                      <a:off x="0" y="0"/>
                      <a:ext cx="5278867" cy="40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E4C" w:rsidRDefault="00823E4C" w:rsidP="0010544F"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벗어나는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823E4C" w:rsidRDefault="00823E4C" w:rsidP="00823E4C">
      <w:pPr>
        <w:pStyle w:val="Heading2"/>
      </w:pPr>
      <w:r>
        <w:rPr>
          <w:rFonts w:hint="eastAsia"/>
        </w:rPr>
        <w:t>설명</w:t>
      </w:r>
    </w:p>
    <w:p w:rsidR="00B8773F" w:rsidRPr="00635BF0" w:rsidRDefault="00FF68D5" w:rsidP="00635BF0">
      <w:pPr>
        <w:rPr>
          <w:rFonts w:hint="eastAsia"/>
        </w:rPr>
      </w:pPr>
      <w:r>
        <w:t xml:space="preserve">print 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줄마다</w:t>
      </w:r>
      <w:r>
        <w:rPr>
          <w:rFonts w:hint="eastAsia"/>
        </w:rPr>
        <w:t xml:space="preserve"> </w:t>
      </w:r>
      <w:r w:rsidR="000C2EA4">
        <w:rPr>
          <w:rFonts w:hint="eastAsia"/>
        </w:rPr>
        <w:t>출력하는</w:t>
      </w:r>
      <w:r w:rsidR="000C2EA4">
        <w:rPr>
          <w:rFonts w:hint="eastAsia"/>
        </w:rPr>
        <w:t xml:space="preserve"> </w:t>
      </w:r>
      <w:r w:rsidR="000C2EA4">
        <w:rPr>
          <w:rFonts w:hint="eastAsia"/>
        </w:rPr>
        <w:t>것을</w:t>
      </w:r>
      <w:r w:rsidR="000C2EA4">
        <w:rPr>
          <w:rFonts w:hint="eastAsia"/>
        </w:rPr>
        <w:t xml:space="preserve"> </w:t>
      </w:r>
      <w:r w:rsidR="000C2EA4">
        <w:rPr>
          <w:rFonts w:hint="eastAsia"/>
        </w:rPr>
        <w:t>고려해</w:t>
      </w:r>
      <w:r w:rsidR="000C2EA4">
        <w:rPr>
          <w:rFonts w:hint="eastAsia"/>
        </w:rPr>
        <w:t xml:space="preserve"> </w:t>
      </w:r>
      <w:r w:rsidR="002B08B5">
        <w:rPr>
          <w:rFonts w:hint="eastAsia"/>
        </w:rPr>
        <w:t>구구단의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단을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한번에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출력하는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것이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아니라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각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단의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식들을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하나씩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출력하는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방식의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알고리즘이다</w:t>
      </w:r>
      <w:r w:rsidR="002B08B5">
        <w:rPr>
          <w:rFonts w:hint="eastAsia"/>
        </w:rPr>
        <w:t>.</w:t>
      </w:r>
      <w:r w:rsidR="002B08B5">
        <w:t xml:space="preserve"> </w:t>
      </w:r>
      <w:proofErr w:type="spellStart"/>
      <w:r w:rsidR="002B08B5" w:rsidRPr="009E549B">
        <w:rPr>
          <w:b/>
        </w:rPr>
        <w:t>window_width</w:t>
      </w:r>
      <w:proofErr w:type="spellEnd"/>
      <w:r w:rsidR="002B08B5">
        <w:t xml:space="preserve"> </w:t>
      </w:r>
      <w:r w:rsidR="002B08B5">
        <w:rPr>
          <w:rFonts w:hint="eastAsia"/>
        </w:rPr>
        <w:t>라는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변수를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통해서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사용자의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창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크기에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맞추어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가운데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정렬이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되도록</w:t>
      </w:r>
      <w:r w:rsidR="002B08B5">
        <w:rPr>
          <w:rFonts w:hint="eastAsia"/>
        </w:rPr>
        <w:t xml:space="preserve"> </w:t>
      </w:r>
      <w:r w:rsidR="002B08B5">
        <w:rPr>
          <w:rFonts w:hint="eastAsia"/>
        </w:rPr>
        <w:t>제작하였다</w:t>
      </w:r>
      <w:r w:rsidR="002B08B5">
        <w:rPr>
          <w:rFonts w:hint="eastAsia"/>
        </w:rPr>
        <w:t>.</w:t>
      </w:r>
    </w:p>
    <w:p w:rsidR="008F1A56" w:rsidRDefault="008F1A56" w:rsidP="008F1A56">
      <w:pPr>
        <w:spacing w:before="0" w:after="0"/>
      </w:pPr>
      <w:r w:rsidRPr="008F1A56">
        <w:rPr>
          <w:noProof/>
        </w:rPr>
        <w:drawing>
          <wp:inline distT="0" distB="0" distL="0" distR="0" wp14:anchorId="74909783" wp14:editId="4422F4AE">
            <wp:extent cx="5486400" cy="418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F0" w:rsidRDefault="008F1A56" w:rsidP="002B08B5">
      <w:pPr>
        <w:spacing w:after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표시됨에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단이</w:t>
      </w:r>
      <w:r>
        <w:rPr>
          <w:rFonts w:hint="eastAsia"/>
        </w:rPr>
        <w:t xml:space="preserve"> </w:t>
      </w:r>
      <w:r>
        <w:rPr>
          <w:rFonts w:hint="eastAsia"/>
        </w:rPr>
        <w:t>정렬되지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공백을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정렬되도록</w:t>
      </w:r>
      <w:r>
        <w:rPr>
          <w:rFonts w:hint="eastAsia"/>
        </w:rPr>
        <w:t xml:space="preserve"> </w:t>
      </w:r>
      <w:r>
        <w:rPr>
          <w:rFonts w:hint="eastAsia"/>
        </w:rPr>
        <w:t>제작하였다</w:t>
      </w:r>
      <w:r>
        <w:rPr>
          <w:rFonts w:hint="eastAsia"/>
        </w:rPr>
        <w:t>.</w:t>
      </w:r>
    </w:p>
    <w:p w:rsidR="008F06F0" w:rsidRDefault="008F06F0">
      <w:pPr>
        <w:spacing w:line="264" w:lineRule="auto"/>
      </w:pPr>
      <w:r>
        <w:br w:type="page"/>
      </w:r>
    </w:p>
    <w:p w:rsidR="008F06F0" w:rsidRDefault="008F06F0" w:rsidP="008F06F0">
      <w:pPr>
        <w:pStyle w:val="Heading1"/>
      </w:pPr>
      <w:r>
        <w:rPr>
          <w:rFonts w:hint="eastAsia"/>
        </w:rPr>
        <w:lastRenderedPageBreak/>
        <w:t xml:space="preserve">Problem </w:t>
      </w:r>
      <w:r>
        <w:t xml:space="preserve">6. </w:t>
      </w:r>
      <w:r>
        <w:rPr>
          <w:rFonts w:hint="eastAsia"/>
        </w:rPr>
        <w:t>경주</w:t>
      </w:r>
      <w:r>
        <w:t xml:space="preserve"> </w:t>
      </w:r>
      <w:r>
        <w:rPr>
          <w:rFonts w:hint="eastAsia"/>
        </w:rPr>
        <w:t>게임</w:t>
      </w:r>
    </w:p>
    <w:p w:rsidR="008F06F0" w:rsidRDefault="008F06F0" w:rsidP="008F06F0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8F06F0" w:rsidRDefault="00635BF0" w:rsidP="008F06F0">
      <w:r w:rsidRPr="00635BF0">
        <w:drawing>
          <wp:inline distT="0" distB="0" distL="0" distR="0" wp14:anchorId="5E809F61" wp14:editId="6E2F5ED6">
            <wp:extent cx="5486400" cy="475345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29"/>
                    <a:stretch/>
                  </pic:blipFill>
                  <pic:spPr bwMode="auto">
                    <a:xfrm>
                      <a:off x="0" y="0"/>
                      <a:ext cx="5486400" cy="475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532" w:rsidRDefault="00AE0532">
      <w:pPr>
        <w:spacing w:line="264" w:lineRule="auto"/>
      </w:pPr>
      <w:r>
        <w:br w:type="page"/>
      </w:r>
    </w:p>
    <w:p w:rsidR="008F06F0" w:rsidRDefault="00AE0532" w:rsidP="00AE0532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AE0532" w:rsidP="00AE0532">
      <w:r w:rsidRPr="00AE0532">
        <w:rPr>
          <w:noProof/>
        </w:rPr>
        <w:drawing>
          <wp:inline distT="0" distB="0" distL="0" distR="0" wp14:anchorId="469B9EC0" wp14:editId="07869C49">
            <wp:extent cx="5180778" cy="5240741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7680" cy="52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Heading2"/>
      </w:pPr>
      <w:r>
        <w:rPr>
          <w:rFonts w:hint="eastAsia"/>
        </w:rPr>
        <w:t>설명</w:t>
      </w:r>
    </w:p>
    <w:p w:rsidR="00AE0532" w:rsidRDefault="00AE0532" w:rsidP="00AE0532"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기록하는</w:t>
      </w:r>
      <w:r>
        <w:rPr>
          <w:rFonts w:hint="eastAsia"/>
        </w:rPr>
        <w:t xml:space="preserve"> </w:t>
      </w:r>
      <w:r w:rsidRPr="009E549B">
        <w:rPr>
          <w:b/>
        </w:rPr>
        <w:t>p1_pos, p2_pos</w:t>
      </w:r>
      <w: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proofErr w:type="spellStart"/>
      <w:r w:rsidRPr="00635BF0">
        <w:rPr>
          <w:b/>
        </w:rPr>
        <w:t>randint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더하면서</w:t>
      </w:r>
      <w:r>
        <w:rPr>
          <w:rFonts w:hint="eastAsia"/>
        </w:rPr>
        <w:t xml:space="preserve"> </w:t>
      </w:r>
      <w:r>
        <w:rPr>
          <w:rFonts w:hint="eastAsia"/>
        </w:rPr>
        <w:t>라운드를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라운드마다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Heading1"/>
      </w:pPr>
      <w:r>
        <w:rPr>
          <w:rFonts w:hint="eastAsia"/>
        </w:rPr>
        <w:lastRenderedPageBreak/>
        <w:t xml:space="preserve">Problem </w:t>
      </w:r>
      <w:r>
        <w:t xml:space="preserve">7.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:rsidR="00AE0532" w:rsidRPr="00AE0532" w:rsidRDefault="00AE0532" w:rsidP="00AE0532">
      <w:pPr>
        <w:pStyle w:val="Heading2"/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AE0532" w:rsidRDefault="00AE0532" w:rsidP="00AE0532">
      <w:r w:rsidRPr="00AE0532">
        <w:rPr>
          <w:noProof/>
        </w:rPr>
        <w:drawing>
          <wp:inline distT="0" distB="0" distL="0" distR="0" wp14:anchorId="3CCBD3BF" wp14:editId="37AA4145">
            <wp:extent cx="5486400" cy="58070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>
      <w:pPr>
        <w:spacing w:line="264" w:lineRule="auto"/>
      </w:pPr>
      <w:r>
        <w:br w:type="page"/>
      </w:r>
    </w:p>
    <w:p w:rsidR="00AE0532" w:rsidRDefault="00AE0532" w:rsidP="00AE0532">
      <w:pPr>
        <w:pStyle w:val="Heading2"/>
      </w:pPr>
      <w:r>
        <w:rPr>
          <w:rFonts w:hint="eastAsia"/>
        </w:rPr>
        <w:lastRenderedPageBreak/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E0532" w:rsidRDefault="00AE0532" w:rsidP="00AE0532">
      <w:r w:rsidRPr="00AE0532">
        <w:rPr>
          <w:noProof/>
        </w:rPr>
        <w:drawing>
          <wp:inline distT="0" distB="0" distL="0" distR="0" wp14:anchorId="5FC6844D" wp14:editId="227B0482">
            <wp:extent cx="5486400" cy="3305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2" w:rsidRDefault="00AE0532" w:rsidP="00AE0532">
      <w:pPr>
        <w:pStyle w:val="Heading2"/>
      </w:pPr>
      <w:r>
        <w:rPr>
          <w:rFonts w:hint="eastAsia"/>
        </w:rPr>
        <w:t>설명</w:t>
      </w:r>
    </w:p>
    <w:p w:rsidR="00AE0532" w:rsidRDefault="00843E59" w:rsidP="00AE0532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 w:rsidR="00A352C4">
        <w:rPr>
          <w:rFonts w:hint="eastAsia"/>
        </w:rPr>
        <w:t>값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변수들에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A352C4">
        <w:rPr>
          <w:rFonts w:hint="eastAsia"/>
        </w:rPr>
        <w:t>사인</w:t>
      </w:r>
      <w:r w:rsidR="00A352C4"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graph_character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window_width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너비를</w:t>
      </w:r>
      <w:r>
        <w:rPr>
          <w:rFonts w:hint="eastAsia"/>
        </w:rPr>
        <w:t xml:space="preserve"> </w:t>
      </w:r>
      <w:r>
        <w:rPr>
          <w:rFonts w:hint="eastAsia"/>
        </w:rPr>
        <w:t>나타내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중앙에</w:t>
      </w:r>
      <w:r>
        <w:rPr>
          <w:rFonts w:hint="eastAsia"/>
        </w:rPr>
        <w:t xml:space="preserve"> </w:t>
      </w:r>
      <w:r>
        <w:rPr>
          <w:rFonts w:hint="eastAsia"/>
        </w:rPr>
        <w:t>그려지도록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(80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IDLE</w:t>
      </w:r>
      <w:r w:rsidR="00A352C4">
        <w:t xml:space="preserve"> Shell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너비임으로</w:t>
      </w:r>
      <w:r>
        <w:rPr>
          <w:rFonts w:hint="eastAsia"/>
        </w:rPr>
        <w:t xml:space="preserve">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)</w:t>
      </w:r>
    </w:p>
    <w:p w:rsidR="00843E59" w:rsidRDefault="00843E59" w:rsidP="00C6541E">
      <w:pPr>
        <w:spacing w:before="0" w:after="0"/>
      </w:pPr>
      <w:proofErr w:type="spellStart"/>
      <w:r w:rsidRPr="00C6541E">
        <w:rPr>
          <w:b/>
        </w:rPr>
        <w:t>max_height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높이인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rPr>
          <w:rFonts w:hint="eastAsia"/>
        </w:rPr>
        <w:t xml:space="preserve"> </w:t>
      </w:r>
      <w:r>
        <w:rPr>
          <w:rFonts w:hint="eastAsia"/>
        </w:rPr>
        <w:t>그려질지를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:rsidR="00843E59" w:rsidRDefault="00843E59" w:rsidP="00C6541E">
      <w:pPr>
        <w:spacing w:before="0" w:after="0"/>
      </w:pPr>
      <w:r w:rsidRPr="00C6541E">
        <w:rPr>
          <w:b/>
        </w:rPr>
        <w:t>step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C6541E">
        <w:t xml:space="preserve">1 </w:t>
      </w:r>
      <w:r w:rsidR="00C6541E">
        <w:rPr>
          <w:rFonts w:hint="eastAsia"/>
        </w:rPr>
        <w:t>p</w:t>
      </w:r>
      <w:r w:rsidR="00C6541E">
        <w:t>i</w:t>
      </w:r>
      <w:r w:rsidR="00C6541E">
        <w:rPr>
          <w:rFonts w:hint="eastAsia"/>
        </w:rPr>
        <w:t>가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몇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단계로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그려질지를</w:t>
      </w:r>
      <w:r w:rsidR="00C6541E">
        <w:rPr>
          <w:rFonts w:hint="eastAsia"/>
        </w:rPr>
        <w:t xml:space="preserve"> </w:t>
      </w:r>
      <w:r w:rsidR="00C6541E">
        <w:rPr>
          <w:rFonts w:hint="eastAsia"/>
        </w:rPr>
        <w:t>정한다</w:t>
      </w:r>
      <w:r w:rsidR="00C6541E">
        <w:rPr>
          <w:rFonts w:hint="eastAsia"/>
        </w:rPr>
        <w:t>.</w:t>
      </w:r>
    </w:p>
    <w:p w:rsidR="00C6541E" w:rsidRDefault="00C6541E" w:rsidP="00AE053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조정해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그리거나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값까지의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6541E" w:rsidRDefault="00C6541E" w:rsidP="00AE0532">
      <w:r>
        <w:rPr>
          <w:rFonts w:hint="eastAsia"/>
        </w:rPr>
        <w:t>그래프의</w:t>
      </w:r>
      <w:r>
        <w:rPr>
          <w:rFonts w:hint="eastAsia"/>
        </w:rPr>
        <w:t xml:space="preserve"> X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Y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구분해서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양수일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:rsidR="00C6541E" w:rsidRDefault="00C6541E">
      <w:pPr>
        <w:spacing w:line="264" w:lineRule="auto"/>
      </w:pPr>
      <w:r>
        <w:br w:type="page"/>
      </w:r>
    </w:p>
    <w:p w:rsidR="00C6541E" w:rsidRDefault="00C6541E" w:rsidP="00AE0532">
      <w:r w:rsidRPr="00C6541E">
        <w:rPr>
          <w:noProof/>
        </w:rPr>
        <w:lastRenderedPageBreak/>
        <w:drawing>
          <wp:inline distT="0" distB="0" distL="0" distR="0" wp14:anchorId="47CC6CC1" wp14:editId="3107D56B">
            <wp:extent cx="4610210" cy="759497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6988" cy="76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1E" w:rsidRDefault="00C6541E" w:rsidP="00AE0532"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m</w:t>
      </w:r>
      <w:r>
        <w:t>ax_height</w:t>
      </w:r>
      <w:proofErr w:type="spellEnd"/>
      <w:r>
        <w:t xml:space="preserve"> = 30, step = 30)</w:t>
      </w:r>
    </w:p>
    <w:p w:rsidR="00A352C4" w:rsidRDefault="00A352C4" w:rsidP="00AE0532">
      <w:r w:rsidRPr="00A352C4">
        <w:rPr>
          <w:noProof/>
        </w:rPr>
        <w:lastRenderedPageBreak/>
        <w:drawing>
          <wp:inline distT="0" distB="0" distL="0" distR="0" wp14:anchorId="1F12F105" wp14:editId="7C460350">
            <wp:extent cx="5486400" cy="18046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C4" w:rsidRPr="00AE0532" w:rsidRDefault="00A352C4" w:rsidP="00AE0532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(</w:t>
      </w:r>
      <w:proofErr w:type="spellStart"/>
      <w:r>
        <w:t>max_height</w:t>
      </w:r>
      <w:proofErr w:type="spellEnd"/>
      <w:r>
        <w:t xml:space="preserve"> = 195, step = 30)</w:t>
      </w:r>
    </w:p>
    <w:sectPr w:rsidR="00A352C4" w:rsidRPr="00AE0532">
      <w:footerReference w:type="default" r:id="rId3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FA5" w:rsidRDefault="00103FA5" w:rsidP="00354861">
      <w:r>
        <w:separator/>
      </w:r>
    </w:p>
  </w:endnote>
  <w:endnote w:type="continuationSeparator" w:id="0">
    <w:p w:rsidR="00103FA5" w:rsidRDefault="00103FA5" w:rsidP="0035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A56" w:rsidRDefault="00362E8B" w:rsidP="00362E8B">
    <w:pPr>
      <w:pStyle w:val="Footer"/>
      <w:tabs>
        <w:tab w:val="right" w:pos="8640"/>
      </w:tabs>
      <w:jc w:val="left"/>
    </w:pPr>
    <w:r w:rsidRPr="00362E8B">
      <w:rPr>
        <w:rFonts w:asciiTheme="majorHAnsi" w:hAnsiTheme="majorHAnsi"/>
        <w:sz w:val="16"/>
      </w:rPr>
      <w:t>Computational Thinking and Problem Solving</w:t>
    </w:r>
    <w:r>
      <w:tab/>
    </w:r>
    <w:r w:rsidR="008F1A56">
      <w:t xml:space="preserve">Page </w:t>
    </w:r>
    <w:r w:rsidR="008F1A56">
      <w:fldChar w:fldCharType="begin"/>
    </w:r>
    <w:r w:rsidR="008F1A56">
      <w:instrText xml:space="preserve"> PAGE  \* Arabic  \* MERGEFORMAT </w:instrText>
    </w:r>
    <w:r w:rsidR="008F1A56">
      <w:fldChar w:fldCharType="separate"/>
    </w:r>
    <w:r w:rsidR="008B606F">
      <w:rPr>
        <w:noProof/>
      </w:rPr>
      <w:t>8</w:t>
    </w:r>
    <w:r w:rsidR="008F1A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FA5" w:rsidRDefault="00103FA5" w:rsidP="00354861">
      <w:r>
        <w:separator/>
      </w:r>
    </w:p>
  </w:footnote>
  <w:footnote w:type="continuationSeparator" w:id="0">
    <w:p w:rsidR="00103FA5" w:rsidRDefault="00103FA5" w:rsidP="0035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05"/>
    <w:rsid w:val="000C2EA4"/>
    <w:rsid w:val="000E052D"/>
    <w:rsid w:val="000F26A9"/>
    <w:rsid w:val="000F4487"/>
    <w:rsid w:val="00103FA5"/>
    <w:rsid w:val="0010544F"/>
    <w:rsid w:val="00215070"/>
    <w:rsid w:val="002554CD"/>
    <w:rsid w:val="00293B83"/>
    <w:rsid w:val="002B08B5"/>
    <w:rsid w:val="002B4294"/>
    <w:rsid w:val="002C5456"/>
    <w:rsid w:val="00333D0D"/>
    <w:rsid w:val="00354861"/>
    <w:rsid w:val="00362E8B"/>
    <w:rsid w:val="0036618E"/>
    <w:rsid w:val="003F5182"/>
    <w:rsid w:val="004C049F"/>
    <w:rsid w:val="005000E2"/>
    <w:rsid w:val="005E19E5"/>
    <w:rsid w:val="00635BF0"/>
    <w:rsid w:val="006717A8"/>
    <w:rsid w:val="00672E00"/>
    <w:rsid w:val="006920E3"/>
    <w:rsid w:val="006A3CE7"/>
    <w:rsid w:val="00823E4C"/>
    <w:rsid w:val="00843E59"/>
    <w:rsid w:val="008B606F"/>
    <w:rsid w:val="008F06F0"/>
    <w:rsid w:val="008F1A56"/>
    <w:rsid w:val="009E549B"/>
    <w:rsid w:val="00A352C4"/>
    <w:rsid w:val="00AE0532"/>
    <w:rsid w:val="00B17538"/>
    <w:rsid w:val="00B35868"/>
    <w:rsid w:val="00B44BA8"/>
    <w:rsid w:val="00B8773F"/>
    <w:rsid w:val="00C37878"/>
    <w:rsid w:val="00C42B6A"/>
    <w:rsid w:val="00C46267"/>
    <w:rsid w:val="00C6541E"/>
    <w:rsid w:val="00C6554A"/>
    <w:rsid w:val="00CB3E91"/>
    <w:rsid w:val="00CD6F64"/>
    <w:rsid w:val="00DE79E5"/>
    <w:rsid w:val="00E00687"/>
    <w:rsid w:val="00E86905"/>
    <w:rsid w:val="00ED7C4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69800-AC22-412D-A862-1742092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861"/>
    <w:pPr>
      <w:spacing w:line="240" w:lineRule="auto"/>
    </w:pPr>
    <w:rPr>
      <w:rFonts w:eastAsia="Noto Sans KR Regular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61"/>
    <w:pPr>
      <w:keepNext/>
      <w:keepLines/>
      <w:spacing w:before="600" w:after="60"/>
      <w:contextualSpacing/>
      <w:outlineLvl w:val="0"/>
    </w:pPr>
    <w:rPr>
      <w:rFonts w:asciiTheme="majorHAnsi" w:eastAsia="Noto Sans KR Medium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9E5"/>
    <w:pPr>
      <w:keepNext/>
      <w:keepLines/>
      <w:spacing w:before="240" w:after="0"/>
      <w:contextualSpacing/>
      <w:outlineLvl w:val="1"/>
    </w:pPr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861"/>
    <w:rPr>
      <w:rFonts w:asciiTheme="majorHAnsi" w:eastAsia="Noto Sans KR Medium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9E5"/>
    <w:rPr>
      <w:rFonts w:asciiTheme="majorHAnsi" w:eastAsia="Noto Sans KR Medium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A352C4"/>
    <w:pPr>
      <w:spacing w:before="480" w:after="40"/>
      <w:contextualSpacing/>
      <w:jc w:val="center"/>
    </w:pPr>
    <w:rPr>
      <w:rFonts w:ascii="Noto Sans KR Bold" w:eastAsia="Noto Sans KR Bold" w:hAnsi="Noto Sans KR Bold" w:cs="Noto Sans KR Bold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A352C4"/>
    <w:rPr>
      <w:rFonts w:ascii="Noto Sans KR Bold" w:eastAsia="Noto Sans KR Bold" w:hAnsi="Noto Sans KR Bold" w:cs="Noto Sans KR Bold"/>
      <w:color w:val="007789" w:themeColor="accent1" w:themeShade="BF"/>
      <w:kern w:val="28"/>
      <w:sz w:val="60"/>
      <w:lang w:eastAsia="ko-KR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r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161</TotalTime>
  <Pages>14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Report</vt:lpstr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Report</dc:title>
  <dc:subject>Python</dc:subject>
  <dc:creator>Nathan Cho</dc:creator>
  <cp:keywords>CAU 2019</cp:keywords>
  <dc:description/>
  <cp:lastModifiedBy>Nathan Cho</cp:lastModifiedBy>
  <cp:revision>14</cp:revision>
  <cp:lastPrinted>2019-02-01T17:19:00Z</cp:lastPrinted>
  <dcterms:created xsi:type="dcterms:W3CDTF">2019-02-01T15:22:00Z</dcterms:created>
  <dcterms:modified xsi:type="dcterms:W3CDTF">2019-02-09T14:04:00Z</dcterms:modified>
</cp:coreProperties>
</file>